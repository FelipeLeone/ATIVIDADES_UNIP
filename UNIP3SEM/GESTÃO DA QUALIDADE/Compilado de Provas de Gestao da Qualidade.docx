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6391A" w14:textId="77777777" w:rsidR="00A05E86" w:rsidRPr="00741D33" w:rsidRDefault="00A05E86" w:rsidP="007B1B50">
      <w:pPr>
        <w:shd w:val="clear" w:color="auto" w:fill="FFFFFF"/>
        <w:spacing w:after="0" w:line="0" w:lineRule="auto"/>
        <w:jc w:val="both"/>
        <w:rPr>
          <w:rFonts w:ascii="ff2" w:eastAsia="Times New Roman" w:hAnsi="ff2" w:cs="Arial"/>
          <w:color w:val="000000"/>
          <w:sz w:val="20"/>
          <w:szCs w:val="20"/>
          <w:lang w:val="pt-BR" w:eastAsia="pt-BR"/>
        </w:rPr>
      </w:pPr>
      <w:r w:rsidRPr="00741D33">
        <w:rPr>
          <w:rFonts w:ascii="ff2" w:eastAsia="Times New Roman" w:hAnsi="ff2" w:cs="Arial"/>
          <w:color w:val="000000"/>
          <w:sz w:val="20"/>
          <w:szCs w:val="20"/>
          <w:lang w:val="pt-BR" w:eastAsia="pt-BR"/>
        </w:rPr>
        <w:t>DISER</w:t>
      </w:r>
      <w:r w:rsidRPr="00741D33">
        <w:rPr>
          <w:rFonts w:ascii="ff2" w:eastAsia="Times New Roman" w:hAnsi="ff2" w:cs="Arial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 </w:t>
      </w:r>
      <w:r w:rsidRPr="00741D33">
        <w:rPr>
          <w:rFonts w:ascii="ff2" w:eastAsia="Times New Roman" w:hAnsi="ff2" w:cs="Arial"/>
          <w:color w:val="000000"/>
          <w:sz w:val="20"/>
          <w:szCs w:val="20"/>
          <w:lang w:val="pt-BR" w:eastAsia="pt-BR"/>
        </w:rPr>
        <w:t>TA</w:t>
      </w:r>
      <w:r w:rsidRPr="00741D33">
        <w:rPr>
          <w:rFonts w:ascii="ff2" w:eastAsia="Times New Roman" w:hAnsi="ff2" w:cs="Arial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 </w:t>
      </w:r>
      <w:r w:rsidRPr="00741D33">
        <w:rPr>
          <w:rFonts w:ascii="ff2" w:eastAsia="Times New Roman" w:hAnsi="ff2" w:cs="Arial"/>
          <w:color w:val="000000"/>
          <w:sz w:val="20"/>
          <w:szCs w:val="20"/>
          <w:lang w:val="pt-BR" w:eastAsia="pt-BR"/>
        </w:rPr>
        <w:t>TIVA</w:t>
      </w:r>
      <w:r w:rsidRPr="00741D33">
        <w:rPr>
          <w:rFonts w:ascii="ff2" w:eastAsia="Times New Roman" w:hAnsi="ff2" w:cs="Arial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 </w:t>
      </w:r>
      <w:r w:rsidRPr="00741D33">
        <w:rPr>
          <w:rFonts w:ascii="ff2" w:eastAsia="Times New Roman" w:hAnsi="ff2" w:cs="Arial"/>
          <w:color w:val="000000"/>
          <w:sz w:val="20"/>
          <w:szCs w:val="20"/>
          <w:lang w:val="pt-BR" w:eastAsia="pt-BR"/>
        </w:rPr>
        <w:t>S</w:t>
      </w:r>
      <w:proofErr w:type="gramStart"/>
      <w:r w:rsidRPr="00741D33">
        <w:rPr>
          <w:rFonts w:ascii="ff2" w:eastAsia="Times New Roman" w:hAnsi="ff2" w:cs="Arial"/>
          <w:color w:val="000000"/>
          <w:sz w:val="20"/>
          <w:szCs w:val="20"/>
          <w:bdr w:val="none" w:sz="0" w:space="0" w:color="auto" w:frame="1"/>
          <w:lang w:val="pt-BR" w:eastAsia="pt-BR"/>
        </w:rPr>
        <w:t xml:space="preserve"> </w:t>
      </w:r>
      <w:r w:rsidRPr="00741D33">
        <w:rPr>
          <w:rFonts w:ascii="ff2" w:eastAsia="Times New Roman" w:hAnsi="ff2" w:cs="Arial"/>
          <w:color w:val="000000"/>
          <w:sz w:val="20"/>
          <w:szCs w:val="20"/>
          <w:lang w:val="pt-BR" w:eastAsia="pt-BR"/>
        </w:rPr>
        <w:t xml:space="preserve"> </w:t>
      </w:r>
    </w:p>
    <w:p w14:paraId="5BFFE8BF" w14:textId="2DAD9315" w:rsidR="00455025" w:rsidRPr="00334EF2" w:rsidRDefault="00A05E86" w:rsidP="00455025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proofErr w:type="gramEnd"/>
      <w:r w:rsidRPr="00334EF2">
        <w:rPr>
          <w:rFonts w:ascii="Arial" w:eastAsia="Times New Roman" w:hAnsi="Arial" w:cs="Arial"/>
          <w:color w:val="000000"/>
          <w:sz w:val="28"/>
          <w:szCs w:val="28"/>
          <w:lang w:val="pt-BR" w:eastAsia="pt-BR"/>
        </w:rPr>
        <w:t xml:space="preserve"> </w:t>
      </w:r>
      <w:r w:rsidR="00455025" w:rsidRPr="00334EF2">
        <w:rPr>
          <w:rFonts w:ascii="Arial" w:hAnsi="Arial" w:cs="Arial"/>
          <w:b/>
          <w:bCs/>
          <w:sz w:val="28"/>
          <w:szCs w:val="28"/>
          <w:lang w:val="pt-BR"/>
        </w:rPr>
        <w:t>Objetivas</w:t>
      </w:r>
    </w:p>
    <w:p w14:paraId="0390D409" w14:textId="145E8105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pacing w:val="-23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David </w:t>
      </w:r>
      <w:proofErr w:type="spell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Garvin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, </w:t>
      </w:r>
      <w:r w:rsidR="00334EF2"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</w:t>
      </w:r>
      <w:r w:rsidR="00334EF2"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o</w:t>
      </w:r>
      <w:r w:rsidR="00334EF2"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ntribuindo </w:t>
      </w:r>
      <w:r w:rsidR="00334EF2"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com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suas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pesquisas para o conceito de qualidade, categorizou a qualidade em cinco categorias, ou como denominou “abordagens” de qualidade. Entre as alternativas a seguir, cite a que </w:t>
      </w:r>
      <w:proofErr w:type="spell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nao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foi categorizada por David </w:t>
      </w:r>
      <w:proofErr w:type="spell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Gargin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. </w:t>
      </w:r>
    </w:p>
    <w:p w14:paraId="66231F48" w14:textId="62D1BDA6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  <w:r w:rsidRPr="00334EF2">
        <w:rPr>
          <w:rFonts w:ascii="Arial" w:eastAsia="Times New Roman" w:hAnsi="Arial" w:cs="Arial"/>
          <w:color w:val="1F3864" w:themeColor="accent5" w:themeShade="80"/>
          <w:spacing w:val="15"/>
          <w:sz w:val="28"/>
          <w:szCs w:val="28"/>
          <w:highlight w:val="yellow"/>
          <w:lang w:val="pt-BR" w:eastAsia="pt-BR"/>
        </w:rPr>
        <w:t>c)</w:t>
      </w:r>
      <w:r w:rsidRPr="00334EF2">
        <w:rPr>
          <w:rFonts w:ascii="Arial" w:eastAsia="Times New Roman" w:hAnsi="Arial" w:cs="Arial"/>
          <w:color w:val="1F3864" w:themeColor="accent5" w:themeShade="80"/>
          <w:spacing w:val="397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A </w:t>
      </w:r>
      <w:proofErr w:type="spellStart"/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bordagem</w:t>
      </w:r>
      <w:proofErr w:type="spellEnd"/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baseada em</w:t>
      </w:r>
      <w:proofErr w:type="gramStart"/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 </w:t>
      </w:r>
      <w:proofErr w:type="gramEnd"/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decisões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23656458" w14:textId="0EB4B3F1" w:rsidR="003D2981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</w:p>
    <w:p w14:paraId="4567E7B0" w14:textId="2F11AD01" w:rsidR="003D2981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</w:p>
    <w:p w14:paraId="5426C26C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pacing w:val="15"/>
          <w:sz w:val="28"/>
          <w:szCs w:val="28"/>
          <w:lang w:val="pt-BR" w:eastAsia="pt-BR"/>
        </w:rPr>
      </w:pPr>
    </w:p>
    <w:p w14:paraId="6C73E7F8" w14:textId="77777777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pacing w:val="15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Segundo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_ ______ ___ ___ ,  “Qualidade  é  uma conformidade do produto a determinadas especificações que ele se propõe a satisfazer”. De quem é essa definição de qualidade, entre os pesquisadores a 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seguir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3596F4A1" w14:textId="593CD693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  <w:r w:rsidRPr="003D2981">
        <w:rPr>
          <w:rFonts w:ascii="Arial" w:eastAsia="Times New Roman" w:hAnsi="Arial" w:cs="Arial"/>
          <w:color w:val="1F3864" w:themeColor="accent5" w:themeShade="80"/>
          <w:spacing w:val="-15"/>
          <w:sz w:val="28"/>
          <w:szCs w:val="28"/>
          <w:highlight w:val="yellow"/>
          <w:lang w:val="pt-BR" w:eastAsia="pt-BR"/>
        </w:rPr>
        <w:t>b)</w:t>
      </w:r>
      <w:proofErr w:type="gramStart"/>
      <w:r w:rsidRPr="003D2981">
        <w:rPr>
          <w:rFonts w:ascii="Arial" w:eastAsia="Times New Roman" w:hAnsi="Arial" w:cs="Arial"/>
          <w:color w:val="1F3864" w:themeColor="accent5" w:themeShade="80"/>
          <w:spacing w:val="-15"/>
          <w:sz w:val="28"/>
          <w:szCs w:val="28"/>
          <w:highlight w:val="yellow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1F3864" w:themeColor="accent5" w:themeShade="80"/>
          <w:spacing w:val="307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Philip  Crosby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0E00BA72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pacing w:val="-15"/>
          <w:sz w:val="28"/>
          <w:szCs w:val="28"/>
          <w:lang w:val="pt-BR" w:eastAsia="pt-BR"/>
        </w:rPr>
      </w:pPr>
    </w:p>
    <w:p w14:paraId="7B338EBD" w14:textId="77777777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P)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Na página institucional do Metro, na internet, há a seguinte citação: “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a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cada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milhão de </w:t>
      </w:r>
      <w:proofErr w:type="spell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quilometros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percorridos, acontece 1,89 falha ......................................</w:t>
      </w:r>
    </w:p>
    <w:p w14:paraId="03F7E917" w14:textId="6CF61F80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color w:val="1F3864" w:themeColor="accent5" w:themeShade="80"/>
          <w:spacing w:val="-15"/>
          <w:sz w:val="28"/>
          <w:szCs w:val="28"/>
          <w:highlight w:val="yellow"/>
          <w:lang w:val="pt-BR" w:eastAsia="pt-BR"/>
        </w:rPr>
        <w:t>d)</w:t>
      </w:r>
      <w:proofErr w:type="gramStart"/>
      <w:r w:rsidRPr="003D2981">
        <w:rPr>
          <w:rFonts w:ascii="Arial" w:eastAsia="Times New Roman" w:hAnsi="Arial" w:cs="Arial"/>
          <w:color w:val="1F3864" w:themeColor="accent5" w:themeShade="80"/>
          <w:spacing w:val="-15"/>
          <w:sz w:val="28"/>
          <w:szCs w:val="28"/>
          <w:highlight w:val="yellow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1F3864" w:themeColor="accent5" w:themeShade="80"/>
          <w:spacing w:val="307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Está errada! Não</w:t>
      </w:r>
      <w:proofErr w:type="gramStart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 </w:t>
      </w:r>
      <w:proofErr w:type="gramEnd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há  uma  norma de  qualidade   para empresas estatais, e muito menos para </w:t>
      </w:r>
      <w:proofErr w:type="spellStart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empreas</w:t>
      </w:r>
      <w:proofErr w:type="spellEnd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estatais que operam ferrovias e metros (transportes sobre trilhos e/ou flutuação magnética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).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Aplica-se</w:t>
      </w:r>
      <w:proofErr w:type="gramStart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a ISO 9000</w:t>
      </w:r>
      <w:r w:rsidRPr="003D2981">
        <w:rPr>
          <w:rFonts w:ascii="Arial" w:eastAsia="Times New Roman" w:hAnsi="Arial" w:cs="Arial"/>
          <w:color w:val="FF0000"/>
          <w:sz w:val="28"/>
          <w:szCs w:val="28"/>
          <w:highlight w:val="yellow"/>
          <w:lang w:val="pt-BR" w:eastAsia="pt-BR"/>
        </w:rPr>
        <w:t>.</w:t>
      </w:r>
      <w:r w:rsidRPr="00334EF2">
        <w:rPr>
          <w:rFonts w:ascii="Arial" w:eastAsia="Times New Roman" w:hAnsi="Arial" w:cs="Arial"/>
          <w:color w:val="FF0000"/>
          <w:sz w:val="28"/>
          <w:szCs w:val="28"/>
          <w:lang w:val="pt-BR" w:eastAsia="pt-BR"/>
        </w:rPr>
        <w:t xml:space="preserve"> </w:t>
      </w:r>
    </w:p>
    <w:p w14:paraId="39235E5F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val="pt-BR" w:eastAsia="pt-BR"/>
        </w:rPr>
      </w:pPr>
    </w:p>
    <w:p w14:paraId="58B5D7B8" w14:textId="38854928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34EF2">
        <w:rPr>
          <w:rFonts w:ascii="Arial" w:eastAsia="Times New Roman" w:hAnsi="Arial" w:cs="Arial"/>
          <w:color w:val="00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bdr w:val="none" w:sz="0" w:space="0" w:color="auto" w:frame="1"/>
          <w:lang w:val="pt-BR" w:eastAsia="pt-BR"/>
        </w:rPr>
        <w:t>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Sabe -se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  que,   de acordo com a Associação Brasileira de Normas Técnicas (ABNT), as normas ISO 9000 tem alguns objetivos. A seguir algumas alternativas, mas apenas uma delas traz um objetivo efetivamente ligado às normas ISO 9000. Apo</w:t>
      </w:r>
      <w:r w:rsidR="00D61F49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n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tar qual é essa alternativa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</w:p>
    <w:p w14:paraId="532188CE" w14:textId="6813C83D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  <w:r w:rsidRPr="003D2981">
        <w:rPr>
          <w:rFonts w:ascii="Arial" w:eastAsia="Times New Roman" w:hAnsi="Arial" w:cs="Arial"/>
          <w:color w:val="1F3864" w:themeColor="accent5" w:themeShade="80"/>
          <w:spacing w:val="-23"/>
          <w:sz w:val="28"/>
          <w:szCs w:val="28"/>
          <w:highlight w:val="yellow"/>
          <w:lang w:val="pt-BR" w:eastAsia="pt-BR"/>
        </w:rPr>
        <w:t>a)</w:t>
      </w:r>
      <w:proofErr w:type="gramStart"/>
      <w:r w:rsidRPr="003D2981">
        <w:rPr>
          <w:rFonts w:ascii="Arial" w:eastAsia="Times New Roman" w:hAnsi="Arial" w:cs="Arial"/>
          <w:color w:val="1F3864" w:themeColor="accent5" w:themeShade="80"/>
          <w:spacing w:val="-23"/>
          <w:sz w:val="28"/>
          <w:szCs w:val="28"/>
          <w:highlight w:val="yellow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1F3864" w:themeColor="accent5" w:themeShade="80"/>
          <w:spacing w:val="35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Relações  amistosas  com fornecedores 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 </w:t>
      </w:r>
    </w:p>
    <w:p w14:paraId="59F5C518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pacing w:val="-23"/>
          <w:sz w:val="28"/>
          <w:szCs w:val="28"/>
          <w:lang w:val="pt-BR" w:eastAsia="pt-BR"/>
        </w:rPr>
      </w:pPr>
    </w:p>
    <w:p w14:paraId="488A344E" w14:textId="77777777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O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conceito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qualidade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foi formado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ao longo do tempo. Em analogia (comparação) com o conceito de “lucros” nas finanças, ou como conceito de “necessidades básicas do ser humano” na economia, a qualidade possui hierarquia de valores, dividindo-se em valores de qualidades básicos formados por Deming e Jura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...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bla</w:t>
      </w:r>
      <w:proofErr w:type="spellEnd"/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spell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bla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bal...  Podemos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dizer </w:t>
      </w:r>
    </w:p>
    <w:p w14:paraId="79057CA2" w14:textId="77777777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que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essa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afirmação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é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: </w:t>
      </w:r>
    </w:p>
    <w:p w14:paraId="628B4D0F" w14:textId="340EEADD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  <w:r w:rsidRPr="003D2981">
        <w:rPr>
          <w:rFonts w:ascii="Arial" w:eastAsia="Times New Roman" w:hAnsi="Arial" w:cs="Arial"/>
          <w:color w:val="1F3864" w:themeColor="accent5" w:themeShade="80"/>
          <w:spacing w:val="15"/>
          <w:sz w:val="28"/>
          <w:szCs w:val="28"/>
          <w:highlight w:val="yellow"/>
          <w:lang w:val="pt-BR" w:eastAsia="pt-BR"/>
        </w:rPr>
        <w:t>e)</w:t>
      </w:r>
      <w:r w:rsidRPr="003D2981">
        <w:rPr>
          <w:rFonts w:ascii="Arial" w:eastAsia="Times New Roman" w:hAnsi="Arial" w:cs="Arial"/>
          <w:color w:val="1F3864" w:themeColor="accent5" w:themeShade="80"/>
          <w:spacing w:val="397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Falsa, a classificação listada no enunciado é inexistente. Não há hierarquia no conceito de qualidade.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3B54DE2D" w14:textId="484462A3" w:rsidR="003D2981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</w:p>
    <w:p w14:paraId="0288DD29" w14:textId="7C783A11" w:rsidR="003D2981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</w:p>
    <w:p w14:paraId="2B588AF9" w14:textId="13175183" w:rsidR="003D2981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</w:p>
    <w:p w14:paraId="009EBC27" w14:textId="065E987F" w:rsidR="003D2981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</w:p>
    <w:p w14:paraId="760CFA94" w14:textId="7EA4BB2C" w:rsidR="003D2981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</w:p>
    <w:p w14:paraId="10AD9580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</w:p>
    <w:p w14:paraId="15181C2F" w14:textId="497884EA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FF0000"/>
          <w:sz w:val="28"/>
          <w:szCs w:val="28"/>
          <w:lang w:val="pt-BR" w:eastAsia="pt-BR"/>
        </w:rPr>
        <w:lastRenderedPageBreak/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O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senhor Rodrigo Santos é diretor industrial de uma empresa internacional especializada em moveis para escolas. Na maioria dos paíse</w:t>
      </w:r>
      <w:r w:rsidR="000163E8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s, há uma legislação muito rigor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osa para esse tipo de produto. No entanto, a empresa decidiu abrir uma subsidiária em pais onde </w:t>
      </w:r>
      <w:proofErr w:type="spell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nao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há uma legislação especifica para esses moveis. Assim, o senhor Rodrigo Santos, com finalidade de aumentar os lucros, optou por adotar matérias-primas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.......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58FDE17C" w14:textId="77777777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acordo com o pensamento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 Deming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. </w:t>
      </w:r>
    </w:p>
    <w:p w14:paraId="1EC0248C" w14:textId="0EFE5D76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  <w:r w:rsidRPr="003D2981">
        <w:rPr>
          <w:rFonts w:ascii="Arial" w:eastAsia="Times New Roman" w:hAnsi="Arial" w:cs="Arial"/>
          <w:color w:val="1F3864" w:themeColor="accent5" w:themeShade="80"/>
          <w:spacing w:val="-23"/>
          <w:sz w:val="28"/>
          <w:szCs w:val="28"/>
          <w:highlight w:val="yellow"/>
          <w:lang w:val="pt-BR" w:eastAsia="pt-BR"/>
        </w:rPr>
        <w:t xml:space="preserve">a) 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Essa decisão é </w:t>
      </w:r>
      <w:r w:rsidR="000163E8"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inaceitável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. A qualidade deve sempre ser a mesma, independente </w:t>
      </w:r>
      <w:proofErr w:type="gramStart"/>
      <w:r w:rsidR="000163E8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dos paí</w:t>
      </w:r>
      <w:r w:rsidR="000163E8"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s</w:t>
      </w:r>
      <w:proofErr w:type="gramEnd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onde a empresa estiver instalada.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22F36F89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</w:p>
    <w:p w14:paraId="4C46C1CF" w14:textId="77777777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David </w:t>
      </w:r>
      <w:proofErr w:type="spell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Garvin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, no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sentido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de melhor estudar a evolução do conceito de qualidade, estabeleceu algumas Eras da Qualidade. A primeira é a Era da Inspeção. O que é feito efetivamente em uma inspeção de qualidade?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51860FD2" w14:textId="23C320AF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color w:val="1F3864" w:themeColor="accent5" w:themeShade="80"/>
          <w:spacing w:val="-15"/>
          <w:sz w:val="28"/>
          <w:szCs w:val="28"/>
          <w:highlight w:val="yellow"/>
          <w:lang w:val="pt-BR" w:eastAsia="pt-BR"/>
        </w:rPr>
        <w:t xml:space="preserve">d) </w:t>
      </w:r>
      <w:r w:rsidR="000163E8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Um funcionário efetivamente o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bserva, mede, pesa</w:t>
      </w:r>
      <w:proofErr w:type="gramStart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ou seja</w:t>
      </w:r>
      <w:proofErr w:type="gramEnd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, verifica de fato se os produtos estão sendo fabricados de acordo com as especificações técnicas.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</w:p>
    <w:p w14:paraId="1FA21780" w14:textId="36E56DFA" w:rsidR="003D2981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</w:p>
    <w:p w14:paraId="1AB8E6BD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val="pt-BR" w:eastAsia="pt-BR"/>
        </w:rPr>
      </w:pPr>
    </w:p>
    <w:p w14:paraId="1F19BB2A" w14:textId="27074F08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pacing w:val="15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No</w:t>
      </w:r>
      <w:r w:rsidR="000163E8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aspecto da qualidade, cada um a seu nível, Crosby e </w:t>
      </w:r>
      <w:proofErr w:type="spell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Feringembaum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apresentam um </w:t>
      </w:r>
      <w:proofErr w:type="spell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apecto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que os difere de outros pesquisadores. Que aspecto é esse?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5534B5DA" w14:textId="1DB97EA5" w:rsid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  <w:r w:rsidRPr="003D2981">
        <w:rPr>
          <w:rFonts w:ascii="Arial" w:eastAsia="Times New Roman" w:hAnsi="Arial" w:cs="Arial"/>
          <w:color w:val="1F3864" w:themeColor="accent5" w:themeShade="80"/>
          <w:spacing w:val="-15"/>
          <w:sz w:val="28"/>
          <w:szCs w:val="28"/>
          <w:highlight w:val="yellow"/>
          <w:lang w:val="pt-BR" w:eastAsia="pt-BR"/>
        </w:rPr>
        <w:t xml:space="preserve">d) 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É important</w:t>
      </w:r>
      <w:r w:rsidR="000163E8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e expor os curtos da qualidade 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e/ou da não </w:t>
      </w:r>
      <w:proofErr w:type="gramStart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conformidade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.</w:t>
      </w:r>
      <w:proofErr w:type="gramEnd"/>
    </w:p>
    <w:p w14:paraId="392E05DC" w14:textId="499E33C4" w:rsidR="00455025" w:rsidRPr="00334EF2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pacing w:val="-15"/>
          <w:sz w:val="28"/>
          <w:szCs w:val="28"/>
          <w:lang w:val="pt-BR" w:eastAsia="pt-BR"/>
        </w:rPr>
      </w:pP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  </w:t>
      </w:r>
    </w:p>
    <w:p w14:paraId="35A3AD54" w14:textId="7D1C9359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FF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spellStart"/>
      <w:proofErr w:type="gramStart"/>
      <w:r w:rsidR="000163E8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Areco</w:t>
      </w:r>
      <w:proofErr w:type="spellEnd"/>
      <w:r w:rsidR="000163E8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(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1992,  p.4 2 )  comentou que “Os serviços da informação não formam, sozinhos, uma única empresa, mesmo se considerarmos uma empresa como todos os empreendimentos que exploram determinados setore</w:t>
      </w:r>
      <w:r w:rsidR="000163E8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s da economia, com o foco em ob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t</w:t>
      </w:r>
      <w:r w:rsidR="000163E8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r vantagens competitivas. Os serviços de informação se configuram como uma forma de obtenç</w:t>
      </w:r>
      <w:r w:rsidR="000163E8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ão de recursos informais, recur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sos esse que são agregados a outros, como humanos, materiais e financeiros, que completam a formação mais clássica das empresas, .....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é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necessário que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apliquemos esses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métodos ______________”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.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 </w:t>
      </w:r>
    </w:p>
    <w:p w14:paraId="633D3246" w14:textId="77777777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Complete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co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men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tário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spell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Areco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: </w:t>
      </w:r>
    </w:p>
    <w:p w14:paraId="3DBEA190" w14:textId="5EB4B3C6" w:rsidR="00455025" w:rsidRPr="003D2981" w:rsidRDefault="000163E8" w:rsidP="003D2981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  <w:r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Em</w:t>
      </w:r>
      <w:proofErr w:type="gramStart"/>
      <w:r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to</w:t>
      </w:r>
      <w:r w:rsidR="00455025"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da  a empresa</w:t>
      </w:r>
      <w:r w:rsidR="00455025"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78D21FBC" w14:textId="77777777" w:rsidR="003D2981" w:rsidRPr="003D2981" w:rsidRDefault="003D2981" w:rsidP="003D2981">
      <w:pPr>
        <w:pStyle w:val="PargrafodaLista"/>
        <w:shd w:val="clear" w:color="auto" w:fill="FFFFFF"/>
        <w:spacing w:after="0" w:line="240" w:lineRule="auto"/>
        <w:ind w:left="1050"/>
        <w:jc w:val="both"/>
        <w:rPr>
          <w:rFonts w:ascii="Arial" w:eastAsia="Times New Roman" w:hAnsi="Arial" w:cs="Arial"/>
          <w:color w:val="1F3864" w:themeColor="accent5" w:themeShade="80"/>
          <w:spacing w:val="-23"/>
          <w:sz w:val="28"/>
          <w:szCs w:val="28"/>
          <w:lang w:val="pt-BR" w:eastAsia="pt-BR"/>
        </w:rPr>
      </w:pPr>
    </w:p>
    <w:p w14:paraId="5548EDFF" w14:textId="3760A1FB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="000163E8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Deming</w:t>
      </w:r>
      <w:proofErr w:type="gramStart"/>
      <w:r w:rsidR="000163E8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 </w:t>
      </w:r>
      <w:proofErr w:type="gramEnd"/>
      <w:r w:rsidR="000163E8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foi conhecido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como “ um estatístico que emprestou o seu talento para a qualidade. Juram como foi considerado o pai da qualidade, e é conhecido por ter outra habilidade. Qual é? </w:t>
      </w:r>
    </w:p>
    <w:p w14:paraId="69DF43EC" w14:textId="1132DB39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  <w:r w:rsidRPr="003D2981">
        <w:rPr>
          <w:rFonts w:ascii="Arial" w:eastAsia="Times New Roman" w:hAnsi="Arial" w:cs="Arial"/>
          <w:color w:val="1F3864" w:themeColor="accent5" w:themeShade="80"/>
          <w:spacing w:val="-23"/>
          <w:sz w:val="28"/>
          <w:szCs w:val="28"/>
          <w:highlight w:val="yellow"/>
          <w:lang w:val="pt-BR" w:eastAsia="pt-BR"/>
        </w:rPr>
        <w:t xml:space="preserve">a) </w:t>
      </w:r>
      <w:proofErr w:type="spellStart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Juran</w:t>
      </w:r>
      <w:proofErr w:type="spellEnd"/>
      <w:proofErr w:type="gramStart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 </w:t>
      </w:r>
      <w:proofErr w:type="gramEnd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era  matemático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7502ED53" w14:textId="572B5493" w:rsidR="003D2981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</w:p>
    <w:p w14:paraId="34585CDA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pacing w:val="-23"/>
          <w:sz w:val="28"/>
          <w:szCs w:val="28"/>
          <w:lang w:val="pt-BR" w:eastAsia="pt-BR"/>
        </w:rPr>
      </w:pPr>
    </w:p>
    <w:p w14:paraId="353DB157" w14:textId="44E54E80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lastRenderedPageBreak/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A tecnologia da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informação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está na vida de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todos nós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.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Atualmente, uma pessoa que </w:t>
      </w:r>
      <w:r w:rsidR="00A16557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v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ive</w:t>
      </w:r>
      <w:r w:rsidR="00A16557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na chamada Era da Informação nã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o passa um dia da sua vida sem depender de um ou </w:t>
      </w:r>
      <w:r w:rsidR="00A16557"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vários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serviços disponibilizados pela TI. Entende-se de forma geral que a TI propõe-se a: </w:t>
      </w:r>
    </w:p>
    <w:p w14:paraId="1AC93312" w14:textId="4E4A61B9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  <w:r w:rsidRPr="003D2981">
        <w:rPr>
          <w:rFonts w:ascii="Arial" w:eastAsia="Times New Roman" w:hAnsi="Arial" w:cs="Arial"/>
          <w:color w:val="1F3864" w:themeColor="accent5" w:themeShade="80"/>
          <w:spacing w:val="15"/>
          <w:sz w:val="28"/>
          <w:szCs w:val="28"/>
          <w:highlight w:val="yellow"/>
          <w:lang w:val="pt-BR" w:eastAsia="pt-BR"/>
        </w:rPr>
        <w:t>e)</w:t>
      </w:r>
      <w:r w:rsidRPr="003D2981">
        <w:rPr>
          <w:rFonts w:ascii="Arial" w:eastAsia="Times New Roman" w:hAnsi="Arial" w:cs="Arial"/>
          <w:color w:val="1F3864" w:themeColor="accent5" w:themeShade="80"/>
          <w:spacing w:val="397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Diminuir o esforço </w:t>
      </w:r>
      <w:r w:rsidR="00A16557"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humano.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061B2E93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pacing w:val="15"/>
          <w:sz w:val="28"/>
          <w:szCs w:val="28"/>
          <w:lang w:val="pt-BR" w:eastAsia="pt-BR"/>
        </w:rPr>
      </w:pPr>
    </w:p>
    <w:p w14:paraId="33B8F290" w14:textId="4E888590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FF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Frederick</w:t>
      </w:r>
      <w:r w:rsidR="00A16557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="00A16557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V.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Taylor,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nhecido pela Administração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Cientifica, teve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alguma influência sobre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conceito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qualidade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?  </w:t>
      </w:r>
    </w:p>
    <w:p w14:paraId="593E3A8E" w14:textId="6678B675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color w:val="1F3864" w:themeColor="accent5" w:themeShade="80"/>
          <w:spacing w:val="-15"/>
          <w:sz w:val="28"/>
          <w:szCs w:val="28"/>
          <w:highlight w:val="yellow"/>
          <w:lang w:val="pt-BR" w:eastAsia="pt-BR"/>
        </w:rPr>
        <w:t xml:space="preserve">b) </w:t>
      </w:r>
      <w:r w:rsidRPr="003D2981">
        <w:rPr>
          <w:rFonts w:ascii="Arial" w:eastAsia="Times New Roman" w:hAnsi="Arial" w:cs="Arial"/>
          <w:color w:val="1F3864" w:themeColor="accent5" w:themeShade="80"/>
          <w:spacing w:val="8"/>
          <w:sz w:val="28"/>
          <w:szCs w:val="28"/>
          <w:highlight w:val="yellow"/>
          <w:bdr w:val="none" w:sz="0" w:space="0" w:color="auto" w:frame="1"/>
          <w:lang w:val="pt-BR" w:eastAsia="pt-BR"/>
        </w:rPr>
        <w:t>Nã</w:t>
      </w:r>
      <w:r w:rsidR="00A16557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o, Frederick V. Taylor não te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ve nenhuma influência sobre o conceito de 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qualidade,</w:t>
      </w:r>
      <w:proofErr w:type="gramStart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mas sim sobre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Administração Cientifica.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</w:p>
    <w:p w14:paraId="1061026F" w14:textId="05B62567" w:rsidR="003D2981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</w:p>
    <w:p w14:paraId="37C589DB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</w:p>
    <w:p w14:paraId="435934EC" w14:textId="77777777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Existe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um aspecto com o qual 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todos os teóricos profissional da qualidade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concordam.</w:t>
      </w:r>
    </w:p>
    <w:p w14:paraId="50502BAF" w14:textId="77777777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pacing w:val="15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Que aspecto é esse?</w:t>
      </w:r>
    </w:p>
    <w:p w14:paraId="2EA8AC45" w14:textId="2F0D6110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  <w:r w:rsidRPr="003D2981">
        <w:rPr>
          <w:rFonts w:ascii="Arial" w:eastAsia="Times New Roman" w:hAnsi="Arial" w:cs="Arial"/>
          <w:color w:val="1F3864" w:themeColor="accent5" w:themeShade="80"/>
          <w:spacing w:val="-15"/>
          <w:sz w:val="28"/>
          <w:szCs w:val="28"/>
          <w:highlight w:val="yellow"/>
          <w:lang w:val="pt-BR" w:eastAsia="pt-BR"/>
        </w:rPr>
        <w:t xml:space="preserve">d) </w:t>
      </w:r>
      <w:r w:rsidR="00A16557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Os trabalhadores são </w:t>
      </w:r>
      <w:r w:rsidR="003F4149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parte 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imprescindível dos trabalhos de qualidade.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 </w:t>
      </w:r>
    </w:p>
    <w:p w14:paraId="3EE3DF22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pacing w:val="-15"/>
          <w:sz w:val="28"/>
          <w:szCs w:val="28"/>
          <w:lang w:val="pt-BR" w:eastAsia="pt-BR"/>
        </w:rPr>
      </w:pPr>
    </w:p>
    <w:p w14:paraId="17E5A8CA" w14:textId="48EB5348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No</w:t>
      </w:r>
      <w:r w:rsidR="00535CFB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spellStart"/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romance</w:t>
      </w:r>
      <w:r w:rsidR="00535CFB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.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O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mistério dos morros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dourados, 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autor Francisco Marins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cita a seguinte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descrição que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um de seus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personagens fazia 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uma “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tropa”: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Já havia subido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descido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centenas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vezes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 serra do Cubatão, vencendo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os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seus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2.500 pês 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altura, através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péssimos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caminhos,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cheios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 pedras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 lajes, que feriam os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cascos da burrada 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nos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matavam 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cansaço. Nossa tropa,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cerca 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quarenta bestas,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era tocada por </w:t>
      </w:r>
      <w:proofErr w:type="spell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perova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, o tropeiro,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 dividida em cinco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lotes,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cada um formado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por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oito animais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,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sob a direção de um camarada. Todas as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tropas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andavam pela serra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..........................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</w:p>
    <w:p w14:paraId="6088F910" w14:textId="4DA94BC6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  <w:r w:rsidRPr="003D2981">
        <w:rPr>
          <w:rFonts w:ascii="Arial" w:eastAsia="Times New Roman" w:hAnsi="Arial" w:cs="Arial"/>
          <w:color w:val="1F3864" w:themeColor="accent5" w:themeShade="80"/>
          <w:spacing w:val="-23"/>
          <w:sz w:val="28"/>
          <w:szCs w:val="28"/>
          <w:highlight w:val="yellow"/>
          <w:lang w:val="pt-BR" w:eastAsia="pt-BR"/>
        </w:rPr>
        <w:t>a)</w:t>
      </w:r>
      <w:proofErr w:type="gramStart"/>
      <w:r w:rsidRPr="003D2981">
        <w:rPr>
          <w:rFonts w:ascii="Arial" w:eastAsia="Times New Roman" w:hAnsi="Arial" w:cs="Arial"/>
          <w:color w:val="1F3864" w:themeColor="accent5" w:themeShade="80"/>
          <w:spacing w:val="-23"/>
          <w:sz w:val="28"/>
          <w:szCs w:val="28"/>
          <w:highlight w:val="yellow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1F3864" w:themeColor="accent5" w:themeShade="80"/>
          <w:spacing w:val="35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Uma  tropa  ou um tropeiro  era um serviço de qualidade na época porque atendia </w:t>
      </w:r>
      <w:r w:rsidRPr="003D2981">
        <w:rPr>
          <w:rFonts w:ascii="Arial" w:eastAsia="Times New Roman" w:hAnsi="Arial" w:cs="Arial"/>
          <w:color w:val="1F3864" w:themeColor="accent5" w:themeShade="80"/>
          <w:spacing w:val="-23"/>
          <w:sz w:val="28"/>
          <w:szCs w:val="28"/>
          <w:highlight w:val="yellow"/>
          <w:lang w:val="pt-BR" w:eastAsia="pt-BR"/>
        </w:rPr>
        <w:t>ao</w:t>
      </w:r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s  fins a que se prestava.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72CCCB5C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pacing w:val="-23"/>
          <w:sz w:val="28"/>
          <w:szCs w:val="28"/>
          <w:lang w:val="pt-BR" w:eastAsia="pt-BR"/>
        </w:rPr>
      </w:pPr>
    </w:p>
    <w:p w14:paraId="01C7D70C" w14:textId="77777777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Para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Deming,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qual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deve ser 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envolvimento do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trabalhador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(ou funcionário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/colaborador de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uma empresa) na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questão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da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qualidade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?  </w:t>
      </w:r>
    </w:p>
    <w:p w14:paraId="6A91A0FA" w14:textId="60D8155B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</w:pPr>
      <w:proofErr w:type="gramStart"/>
      <w:r w:rsidRPr="003D2981">
        <w:rPr>
          <w:rFonts w:ascii="Arial" w:eastAsia="Times New Roman" w:hAnsi="Arial" w:cs="Arial"/>
          <w:color w:val="1F3864" w:themeColor="accent5" w:themeShade="80"/>
          <w:spacing w:val="-15"/>
          <w:sz w:val="28"/>
          <w:szCs w:val="28"/>
          <w:highlight w:val="yellow"/>
          <w:lang w:val="pt-BR" w:eastAsia="pt-BR"/>
        </w:rPr>
        <w:t>b)</w:t>
      </w:r>
      <w:proofErr w:type="gramEnd"/>
      <w:r w:rsidRPr="003D2981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O  trabalhador deve participar das decisões.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6A418F75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pacing w:val="-15"/>
          <w:sz w:val="28"/>
          <w:szCs w:val="28"/>
          <w:lang w:val="pt-BR" w:eastAsia="pt-BR"/>
        </w:rPr>
      </w:pPr>
    </w:p>
    <w:p w14:paraId="6FD98ACF" w14:textId="77777777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O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que  significa fundamentalmente o conceito  “ Seis Sigma”?   </w:t>
      </w:r>
    </w:p>
    <w:p w14:paraId="07AF1EF0" w14:textId="01A4D7ED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bdr w:val="none" w:sz="0" w:space="0" w:color="auto" w:frame="1"/>
          <w:lang w:val="pt-BR" w:eastAsia="pt-BR"/>
        </w:rPr>
      </w:pPr>
      <w:r w:rsidRPr="003D2981">
        <w:rPr>
          <w:rFonts w:ascii="Arial" w:eastAsia="Times New Roman" w:hAnsi="Arial" w:cs="Arial"/>
          <w:color w:val="44546A" w:themeColor="text2"/>
          <w:spacing w:val="15"/>
          <w:sz w:val="28"/>
          <w:szCs w:val="28"/>
          <w:highlight w:val="yellow"/>
          <w:lang w:val="pt-BR" w:eastAsia="pt-BR"/>
        </w:rPr>
        <w:t>e)</w:t>
      </w:r>
      <w:r w:rsidRPr="003D2981">
        <w:rPr>
          <w:rFonts w:ascii="Arial" w:eastAsia="Times New Roman" w:hAnsi="Arial" w:cs="Arial"/>
          <w:color w:val="44546A" w:themeColor="text2"/>
          <w:spacing w:val="397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>É</w:t>
      </w:r>
      <w:proofErr w:type="gramStart"/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 </w:t>
      </w:r>
      <w:proofErr w:type="gramEnd"/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>uma  medida estatística  que significa “ 3,4 defeitos  por  milhão de oportunidades”.</w:t>
      </w:r>
      <w:r w:rsidRPr="00334EF2">
        <w:rPr>
          <w:rFonts w:ascii="Arial" w:eastAsia="Times New Roman" w:hAnsi="Arial" w:cs="Arial"/>
          <w:color w:val="44546A" w:themeColor="text2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2BFC5EB7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pacing w:val="15"/>
          <w:sz w:val="28"/>
          <w:szCs w:val="28"/>
          <w:lang w:val="pt-BR" w:eastAsia="pt-BR"/>
        </w:rPr>
      </w:pPr>
    </w:p>
    <w:p w14:paraId="64429ADA" w14:textId="77777777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34EF2">
        <w:rPr>
          <w:rFonts w:ascii="Arial" w:eastAsia="Times New Roman" w:hAnsi="Arial" w:cs="Arial"/>
          <w:color w:val="FF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David </w:t>
      </w:r>
      <w:proofErr w:type="spell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Garvin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, contribuindo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com suas pesquisas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para o desenvolvimento do conceito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qualidade, estabeleceu as Eras da Qualidade. Entre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as alternativas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 seguir, escolha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 que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representa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as Eras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da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Qualidade estabelecidas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por </w:t>
      </w:r>
      <w:proofErr w:type="spell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Garvin</w:t>
      </w:r>
      <w:proofErr w:type="spell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: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</w:p>
    <w:p w14:paraId="6A3B89D7" w14:textId="36180511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  <w:proofErr w:type="gramStart"/>
      <w:r w:rsidRPr="003D2981">
        <w:rPr>
          <w:rFonts w:ascii="Arial" w:eastAsia="Times New Roman" w:hAnsi="Arial" w:cs="Arial"/>
          <w:color w:val="44546A" w:themeColor="text2"/>
          <w:spacing w:val="-23"/>
          <w:sz w:val="28"/>
          <w:szCs w:val="28"/>
          <w:highlight w:val="yellow"/>
          <w:lang w:val="pt-BR" w:eastAsia="pt-BR"/>
        </w:rPr>
        <w:lastRenderedPageBreak/>
        <w:t>a</w:t>
      </w:r>
      <w:proofErr w:type="gramEnd"/>
      <w:r w:rsidRPr="003D2981">
        <w:rPr>
          <w:rFonts w:ascii="Arial" w:eastAsia="Times New Roman" w:hAnsi="Arial" w:cs="Arial"/>
          <w:color w:val="44546A" w:themeColor="text2"/>
          <w:spacing w:val="-23"/>
          <w:sz w:val="28"/>
          <w:szCs w:val="28"/>
          <w:highlight w:val="yellow"/>
          <w:lang w:val="pt-BR" w:eastAsia="pt-BR"/>
        </w:rPr>
        <w:t>)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Eras  da Inspeção,   do   Controle  Estatístico da Qualidade, da Garantia da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Qualidade, e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da Gestão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Estratégia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da Qualidade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.</w:t>
      </w:r>
      <w:r w:rsidRPr="00334EF2"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  <w:t xml:space="preserve"> </w:t>
      </w:r>
    </w:p>
    <w:p w14:paraId="343B0C0E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</w:p>
    <w:p w14:paraId="0923E57C" w14:textId="271A345A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Uma das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mais conhecidas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bem utilizadas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ferramentas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 qualidade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é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Diagrama de Ishikawa, o popular “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Espinha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Peixe”,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que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foi criado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 no ano de 1943 por  Ishikawa, na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Universidade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de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="0006482A"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Tóquio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, no Japão, com a finalidade de mostrar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como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diferentes fatores podiam ter semelhança entre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si e se relacionar.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 </w:t>
      </w:r>
    </w:p>
    <w:p w14:paraId="41277A7F" w14:textId="77777777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Nas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alternativas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a seguir,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temos vários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usos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recomendados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desse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diagrama; porém,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um deles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não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está relacionado com 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Diagrama de Ishikawa. Indique qual é a alternativa.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</w:p>
    <w:p w14:paraId="229339AC" w14:textId="334DF860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  <w:proofErr w:type="gramStart"/>
      <w:r w:rsidRPr="003D2981">
        <w:rPr>
          <w:rFonts w:ascii="Arial" w:eastAsia="Times New Roman" w:hAnsi="Arial" w:cs="Arial"/>
          <w:color w:val="44546A" w:themeColor="text2"/>
          <w:spacing w:val="-15"/>
          <w:sz w:val="28"/>
          <w:szCs w:val="28"/>
          <w:highlight w:val="yellow"/>
          <w:lang w:val="pt-BR" w:eastAsia="pt-BR"/>
        </w:rPr>
        <w:t>d)</w:t>
      </w:r>
      <w:proofErr w:type="gramEnd"/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Serve para desenvolver um padrão para os processos empresariais e </w:t>
      </w:r>
      <w:proofErr w:type="spellStart"/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>custeiodos</w:t>
      </w:r>
      <w:proofErr w:type="spellEnd"/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produtos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.</w:t>
      </w:r>
      <w:r w:rsidRPr="00334EF2"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  <w:t xml:space="preserve"> </w:t>
      </w:r>
    </w:p>
    <w:p w14:paraId="078123D2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</w:p>
    <w:p w14:paraId="051845AB" w14:textId="513E4A60" w:rsidR="00455025" w:rsidRPr="003D2981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P) Segundo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Lobos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(1993), em geral,</w:t>
      </w:r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entendemos por serviço tudo aquilo que um restaurante precisa fazer para agradar seus clientes, incluindo a comida, o atendimento, etc. Por outro lado, a literatura especializada refere-se comumente ao termo bens e serviços como partes do chamado produto. Nesse caso</w:t>
      </w:r>
      <w:proofErr w:type="gramStart"/>
      <w:r w:rsidRPr="003D2981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............................................</w:t>
      </w:r>
      <w:proofErr w:type="gramEnd"/>
    </w:p>
    <w:p w14:paraId="0F355DDB" w14:textId="5DB813FF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  <w:r w:rsidRPr="003D2981">
        <w:rPr>
          <w:rFonts w:ascii="Arial" w:eastAsia="Times New Roman" w:hAnsi="Arial" w:cs="Arial"/>
          <w:color w:val="44546A" w:themeColor="text2"/>
          <w:spacing w:val="-23"/>
          <w:sz w:val="28"/>
          <w:szCs w:val="28"/>
          <w:highlight w:val="yellow"/>
          <w:lang w:val="pt-BR" w:eastAsia="pt-BR"/>
        </w:rPr>
        <w:t xml:space="preserve">a)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O </w:t>
      </w:r>
      <w:proofErr w:type="gramStart"/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“ </w:t>
      </w:r>
      <w:proofErr w:type="gramEnd"/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bem” é   a gasolina ou etanol, o “ serviço” seria o atendimento do frentista e o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“produto”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seria a soma de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todos esses itens, associado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a outras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conveniências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que o posto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de gasolina possa ter,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como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lojas, lanchonetes </w:t>
      </w:r>
      <w:proofErr w:type="spellStart"/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etc</w:t>
      </w:r>
      <w:proofErr w:type="spellEnd"/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3D2981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.</w:t>
      </w:r>
      <w:r w:rsidRPr="00334EF2"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  <w:t xml:space="preserve"> </w:t>
      </w:r>
    </w:p>
    <w:p w14:paraId="449F60EE" w14:textId="77777777" w:rsidR="003D2981" w:rsidRPr="00334EF2" w:rsidRDefault="003D2981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</w:p>
    <w:p w14:paraId="0D5E5EE6" w14:textId="77777777" w:rsidR="00455025" w:rsidRPr="00FF0B0A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spell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Denming</w:t>
      </w:r>
      <w:proofErr w:type="spell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spell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Juran</w:t>
      </w:r>
      <w:proofErr w:type="spell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trabalharam juntos no</w:t>
      </w: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J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apão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na década 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1920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 desenvolveram as bases do que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seria conhecido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depois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como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as normas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internacionais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ISO9000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</w:p>
    <w:p w14:paraId="786B43D7" w14:textId="1A2E3C96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color w:val="44546A" w:themeColor="text2"/>
          <w:spacing w:val="-15"/>
          <w:sz w:val="28"/>
          <w:szCs w:val="28"/>
          <w:highlight w:val="yellow"/>
          <w:lang w:val="pt-BR" w:eastAsia="pt-BR"/>
        </w:rPr>
        <w:t xml:space="preserve">d) </w:t>
      </w:r>
      <w:r w:rsidR="0006482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Os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>dois realmente estiveram no</w:t>
      </w:r>
      <w:proofErr w:type="gram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 </w:t>
      </w:r>
      <w:proofErr w:type="gram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Japão,  porém, no período pós-Segunda Guerra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Mundial. Não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trabalharam juntos</w:t>
      </w:r>
      <w:proofErr w:type="gram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nesse pais, mas ambos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ajudaram a formar um importante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conhecimento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sobre qualidade que mais tarde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seria útil para a formação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da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ISO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9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000.</w:t>
      </w:r>
      <w:r w:rsidRPr="00334EF2"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  <w:t xml:space="preserve"> </w:t>
      </w:r>
    </w:p>
    <w:p w14:paraId="1606F97E" w14:textId="77777777" w:rsidR="00FF0B0A" w:rsidRPr="00334EF2" w:rsidRDefault="00FF0B0A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</w:p>
    <w:p w14:paraId="46168857" w14:textId="77777777" w:rsidR="00455025" w:rsidRPr="00FF0B0A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O</w:t>
      </w: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Seis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Sigma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foi criado pelo engenheiro Bill Smith,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que trabalhava para a M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torola, para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spell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qualfinalidade</w:t>
      </w:r>
      <w:proofErr w:type="spell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? </w:t>
      </w:r>
    </w:p>
    <w:p w14:paraId="6979478C" w14:textId="7AD7026E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bdr w:val="none" w:sz="0" w:space="0" w:color="auto" w:frame="1"/>
          <w:lang w:val="pt-BR" w:eastAsia="pt-BR"/>
        </w:rPr>
      </w:pPr>
      <w:r w:rsidRPr="00FF0B0A">
        <w:rPr>
          <w:rFonts w:ascii="Arial" w:eastAsia="Times New Roman" w:hAnsi="Arial" w:cs="Arial"/>
          <w:color w:val="44546A" w:themeColor="text2"/>
          <w:spacing w:val="-15"/>
          <w:sz w:val="28"/>
          <w:szCs w:val="28"/>
          <w:highlight w:val="yellow"/>
          <w:lang w:val="pt-BR" w:eastAsia="pt-BR"/>
        </w:rPr>
        <w:t xml:space="preserve">d)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>Diminuir</w:t>
      </w:r>
      <w:proofErr w:type="gram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 </w:t>
      </w:r>
      <w:proofErr w:type="gram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>as  reclamações de cliente.</w:t>
      </w:r>
      <w:r w:rsidRPr="00334EF2">
        <w:rPr>
          <w:rFonts w:ascii="Arial" w:eastAsia="Times New Roman" w:hAnsi="Arial" w:cs="Arial"/>
          <w:color w:val="44546A" w:themeColor="text2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3E9FEAE1" w14:textId="77777777" w:rsidR="00FF0B0A" w:rsidRPr="00334EF2" w:rsidRDefault="00FF0B0A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</w:p>
    <w:p w14:paraId="6CBAACCF" w14:textId="0447A651" w:rsidR="00455025" w:rsidRPr="00FF0B0A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Entre os aspectos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 seguir,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quais são os que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mais influenciam a qualidade?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</w:p>
    <w:p w14:paraId="50847111" w14:textId="25854227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bdr w:val="none" w:sz="0" w:space="0" w:color="auto" w:frame="1"/>
          <w:lang w:val="pt-BR" w:eastAsia="pt-BR"/>
        </w:rPr>
      </w:pPr>
      <w:r w:rsidRPr="00FF0B0A">
        <w:rPr>
          <w:rFonts w:ascii="Arial" w:eastAsia="Times New Roman" w:hAnsi="Arial" w:cs="Arial"/>
          <w:color w:val="44546A" w:themeColor="text2"/>
          <w:spacing w:val="-15"/>
          <w:sz w:val="28"/>
          <w:szCs w:val="28"/>
          <w:highlight w:val="yellow"/>
          <w:lang w:val="pt-BR" w:eastAsia="pt-BR"/>
        </w:rPr>
        <w:t xml:space="preserve">d)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>Mercados globais, mercados abrangentes e concorrência.</w:t>
      </w:r>
      <w:r w:rsidRPr="00334EF2">
        <w:rPr>
          <w:rFonts w:ascii="Arial" w:eastAsia="Times New Roman" w:hAnsi="Arial" w:cs="Arial"/>
          <w:color w:val="44546A" w:themeColor="text2"/>
          <w:sz w:val="28"/>
          <w:szCs w:val="28"/>
          <w:bdr w:val="none" w:sz="0" w:space="0" w:color="auto" w:frame="1"/>
          <w:lang w:val="pt-BR" w:eastAsia="pt-BR"/>
        </w:rPr>
        <w:t xml:space="preserve">  </w:t>
      </w:r>
    </w:p>
    <w:p w14:paraId="3F56E936" w14:textId="0F642E88" w:rsidR="00FF0B0A" w:rsidRDefault="00FF0B0A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bdr w:val="none" w:sz="0" w:space="0" w:color="auto" w:frame="1"/>
          <w:lang w:val="pt-BR" w:eastAsia="pt-BR"/>
        </w:rPr>
      </w:pPr>
    </w:p>
    <w:p w14:paraId="1159C112" w14:textId="77777777" w:rsidR="00FF0B0A" w:rsidRPr="00334EF2" w:rsidRDefault="00FF0B0A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pacing w:val="-15"/>
          <w:sz w:val="28"/>
          <w:szCs w:val="28"/>
          <w:lang w:val="pt-BR" w:eastAsia="pt-BR"/>
        </w:rPr>
      </w:pPr>
    </w:p>
    <w:p w14:paraId="03F27A5D" w14:textId="77777777" w:rsidR="00455025" w:rsidRPr="00FF0B0A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lastRenderedPageBreak/>
        <w:t>P)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Eram 6 horas da tarde,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doutor Vasconcelos estava afoito. </w:t>
      </w:r>
      <w:proofErr w:type="spell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Acomemoração</w:t>
      </w:r>
      <w:proofErr w:type="spell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iria começar às 8 horas, 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ele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ainda estava a mais 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200 </w:t>
      </w:r>
      <w:proofErr w:type="spell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quilometros</w:t>
      </w:r>
      <w:proofErr w:type="spellEnd"/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distancia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com problemas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mecânicos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em seu carro.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Ele, certamente,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ou não</w:t>
      </w: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chegaria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a tempo, ou então,............. </w:t>
      </w:r>
    </w:p>
    <w:p w14:paraId="084CE574" w14:textId="090B584E" w:rsidR="00455025" w:rsidRPr="00334EF2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bdr w:val="none" w:sz="0" w:space="0" w:color="auto" w:frame="1"/>
          <w:lang w:val="pt-BR" w:eastAsia="pt-BR"/>
        </w:rPr>
      </w:pPr>
      <w:r w:rsidRPr="00FF0B0A">
        <w:rPr>
          <w:rFonts w:ascii="Arial" w:eastAsia="Times New Roman" w:hAnsi="Arial" w:cs="Arial"/>
          <w:color w:val="44546A" w:themeColor="text2"/>
          <w:spacing w:val="-23"/>
          <w:sz w:val="28"/>
          <w:szCs w:val="28"/>
          <w:highlight w:val="yellow"/>
          <w:lang w:val="pt-BR" w:eastAsia="pt-BR"/>
        </w:rPr>
        <w:t>a)</w:t>
      </w:r>
      <w:proofErr w:type="gramStart"/>
      <w:r w:rsidRPr="00FF0B0A">
        <w:rPr>
          <w:rFonts w:ascii="Arial" w:eastAsia="Times New Roman" w:hAnsi="Arial" w:cs="Arial"/>
          <w:color w:val="44546A" w:themeColor="text2"/>
          <w:spacing w:val="-23"/>
          <w:sz w:val="28"/>
          <w:szCs w:val="28"/>
          <w:highlight w:val="yellow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pacing w:val="35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>É falso, uma vez que a qualidade não é  estática.</w:t>
      </w:r>
      <w:r w:rsidRPr="00334EF2">
        <w:rPr>
          <w:rFonts w:ascii="Arial" w:eastAsia="Times New Roman" w:hAnsi="Arial" w:cs="Arial"/>
          <w:color w:val="44546A" w:themeColor="text2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13474E8D" w14:textId="319D4320" w:rsidR="00455025" w:rsidRPr="00334EF2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bdr w:val="none" w:sz="0" w:space="0" w:color="auto" w:frame="1"/>
          <w:lang w:val="pt-BR" w:eastAsia="pt-BR"/>
        </w:rPr>
      </w:pPr>
    </w:p>
    <w:p w14:paraId="7924FC89" w14:textId="65F2E69B" w:rsidR="00455025" w:rsidRDefault="00455025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val="pt-BR" w:eastAsia="pt-BR"/>
        </w:rPr>
      </w:pPr>
      <w:r w:rsidRPr="00FF0B0A">
        <w:rPr>
          <w:rFonts w:ascii="Arial" w:eastAsia="Times New Roman" w:hAnsi="Arial" w:cs="Arial"/>
          <w:b/>
          <w:bCs/>
          <w:sz w:val="28"/>
          <w:szCs w:val="28"/>
          <w:highlight w:val="yellow"/>
          <w:bdr w:val="none" w:sz="0" w:space="0" w:color="auto" w:frame="1"/>
          <w:lang w:val="pt-BR" w:eastAsia="pt-BR"/>
        </w:rPr>
        <w:t>Discursivas</w:t>
      </w:r>
      <w:r w:rsidRPr="00334EF2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3285AEBD" w14:textId="77777777" w:rsidR="00FF0B0A" w:rsidRPr="00334EF2" w:rsidRDefault="00FF0B0A" w:rsidP="0045502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spacing w:val="-23"/>
          <w:sz w:val="28"/>
          <w:szCs w:val="28"/>
          <w:lang w:val="pt-BR" w:eastAsia="pt-BR"/>
        </w:rPr>
      </w:pPr>
    </w:p>
    <w:p w14:paraId="17AF3C72" w14:textId="417413A8" w:rsidR="00A05E86" w:rsidRPr="00FF0B0A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Umas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das</w:t>
      </w: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características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da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qualidade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que Deming divulgava é que; O produto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seja projetado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modificado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para gerar satisfação por um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preço que </w:t>
      </w:r>
      <w:proofErr w:type="spell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ousuário</w:t>
      </w:r>
      <w:proofErr w:type="spellEnd"/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considera justo”</w:t>
      </w:r>
      <w:r w:rsidR="00081272"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(DEMING 1993).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Sendo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assim, segundo Deming, 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que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é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mais importante: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A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capacidade</w:t>
      </w:r>
      <w:r w:rsidR="00081272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técnica da empresa 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gerar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um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produto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(ou </w:t>
      </w:r>
      <w:proofErr w:type="spell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se</w:t>
      </w:r>
      <w:r w:rsidR="00081272"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v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iço</w:t>
      </w:r>
      <w:proofErr w:type="spellEnd"/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)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boa qualidade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="00081272"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u o uso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desse</w:t>
      </w:r>
      <w:r w:rsidR="00081272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p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roduto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(ou serviço) para 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usuário ou consumidor final?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79A015C9" w14:textId="7AC28F6C" w:rsidR="00A05E86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Pa</w:t>
      </w:r>
      <w:r w:rsidR="00081272"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r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a Deming, qualidade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é aquilo que</w:t>
      </w:r>
      <w:proofErr w:type="gram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melhora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o ponto de vista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do cliente, ele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associa a qualidade à impressão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do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cliente, sendo assim o mais importante é o uso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desse produto (ou serviço)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pelo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usuário/consumidor final.</w:t>
      </w:r>
      <w:r w:rsidRPr="00334EF2"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  <w:t xml:space="preserve">  </w:t>
      </w:r>
    </w:p>
    <w:p w14:paraId="1505279C" w14:textId="77777777" w:rsidR="00FF0B0A" w:rsidRPr="00334EF2" w:rsidRDefault="00FF0B0A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</w:p>
    <w:p w14:paraId="51F746E8" w14:textId="2DC0B134" w:rsidR="00A05E86" w:rsidRPr="00FF0B0A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.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Qual</w:t>
      </w: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diferença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básica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pensamentos 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definições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qualidade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Philip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Crosby 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Armand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spell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Feigenbaum</w:t>
      </w:r>
      <w:proofErr w:type="spell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?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="006F2A34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Comente de forma concisa os impactos dessa </w:t>
      </w:r>
      <w:proofErr w:type="spellStart"/>
      <w:r w:rsidR="006F2A34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diferneça</w:t>
      </w:r>
      <w:proofErr w:type="spellEnd"/>
      <w:r w:rsidR="006F2A34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para a gestão de negócios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. </w:t>
      </w:r>
      <w:r w:rsidRPr="00FF0B0A">
        <w:rPr>
          <w:rFonts w:ascii="Arial" w:eastAsia="Times New Roman" w:hAnsi="Arial" w:cs="Arial"/>
          <w:b/>
          <w:color w:val="FF000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209EF118" w14:textId="11035DD6" w:rsidR="00A05E86" w:rsidRDefault="006F2A34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bdr w:val="none" w:sz="0" w:space="0" w:color="auto" w:frame="1"/>
          <w:lang w:val="pt-BR" w:eastAsia="pt-BR"/>
        </w:rPr>
      </w:pP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Enquanto </w:t>
      </w:r>
      <w:proofErr w:type="spellStart"/>
      <w:proofErr w:type="gram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crosby</w:t>
      </w:r>
      <w:proofErr w:type="spellEnd"/>
      <w:proofErr w:type="gram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trabalhava com a filosofia de zero defeito, ou seja, absolutamente nada do que tenha defeito, deve sair da empresa, </w:t>
      </w:r>
      <w:proofErr w:type="spell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Figenbaum</w:t>
      </w:r>
      <w:proofErr w:type="spell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</w:t>
      </w:r>
      <w:proofErr w:type="spell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nao</w:t>
      </w:r>
      <w:proofErr w:type="spell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tinha foco nos defeitos, mas sim na busca pela </w:t>
      </w:r>
      <w:proofErr w:type="spell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excelencia</w:t>
      </w:r>
      <w:proofErr w:type="spell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, </w:t>
      </w:r>
      <w:proofErr w:type="spell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nao</w:t>
      </w:r>
      <w:proofErr w:type="spell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se preocupando em </w:t>
      </w:r>
      <w:proofErr w:type="spell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nao</w:t>
      </w:r>
      <w:proofErr w:type="spell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errar, e sim em buscar melhoria continua</w:t>
      </w:r>
      <w:r w:rsidR="00A05E86" w:rsidRPr="00FF0B0A">
        <w:rPr>
          <w:rFonts w:ascii="Arial" w:eastAsia="Times New Roman" w:hAnsi="Arial" w:cs="Arial"/>
          <w:color w:val="44546A" w:themeColor="text2"/>
          <w:spacing w:val="5"/>
          <w:sz w:val="28"/>
          <w:szCs w:val="28"/>
          <w:highlight w:val="yellow"/>
          <w:bdr w:val="none" w:sz="0" w:space="0" w:color="auto" w:frame="1"/>
          <w:lang w:val="pt-BR" w:eastAsia="pt-BR"/>
        </w:rPr>
        <w:t>.</w:t>
      </w:r>
      <w:r w:rsidR="00A05E86" w:rsidRPr="00334EF2">
        <w:rPr>
          <w:rFonts w:ascii="Arial" w:eastAsia="Times New Roman" w:hAnsi="Arial" w:cs="Arial"/>
          <w:color w:val="44546A" w:themeColor="text2"/>
          <w:spacing w:val="5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="00A05E86" w:rsidRPr="00334EF2">
        <w:rPr>
          <w:rFonts w:ascii="Arial" w:eastAsia="Times New Roman" w:hAnsi="Arial" w:cs="Arial"/>
          <w:color w:val="44546A" w:themeColor="text2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49339291" w14:textId="77777777" w:rsidR="00FF0B0A" w:rsidRPr="00334EF2" w:rsidRDefault="00FF0B0A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</w:p>
    <w:p w14:paraId="51886FB7" w14:textId="77777777" w:rsidR="006F2A34" w:rsidRPr="00FF0B0A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eastAsia="pt-BR"/>
        </w:rPr>
        <w:t>P).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 Philip C</w:t>
      </w:r>
      <w:r w:rsidR="006F2A34" w:rsidRPr="00FF0B0A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rosby e </w:t>
      </w: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Armand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>V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eastAsia="pt-BR"/>
        </w:rPr>
        <w:t xml:space="preserve">.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proofErr w:type="spell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Feigenbaum</w:t>
      </w:r>
      <w:proofErr w:type="spell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são </w:t>
      </w:r>
      <w:r w:rsidR="006F2A34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reconhecidos profissionais da área de qualidade, mas suas ideias </w:t>
      </w:r>
      <w:proofErr w:type="spellStart"/>
      <w:r w:rsidR="006F2A34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sao</w:t>
      </w:r>
      <w:proofErr w:type="spellEnd"/>
      <w:r w:rsidR="006F2A34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muito diferentes. Em que exatamente eles são diferentes?</w:t>
      </w:r>
    </w:p>
    <w:p w14:paraId="0C93E317" w14:textId="3F5209A4" w:rsidR="006F2A34" w:rsidRPr="00FF0B0A" w:rsidRDefault="006F2A34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Comente de forma </w:t>
      </w:r>
      <w:proofErr w:type="spell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consisa</w:t>
      </w:r>
      <w:proofErr w:type="spell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os impactos dessa diferença para a gestão de negócios.</w:t>
      </w:r>
    </w:p>
    <w:p w14:paraId="3B9ACB3A" w14:textId="68910ECC" w:rsidR="00A05E86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pacing w:val="9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Enquanto</w:t>
      </w:r>
      <w:proofErr w:type="gram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Crosby trabalhava com a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proofErr w:type="spellStart"/>
      <w:r w:rsidR="006F2A34"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>fisolosfia</w:t>
      </w:r>
      <w:proofErr w:type="spellEnd"/>
      <w:r w:rsidR="006F2A34"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de zero defeito</w:t>
      </w:r>
      <w:r w:rsidR="00236AD6"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, ou seja, nada, absolutamente nada do que tenha defeito, deve sair da empresa </w:t>
      </w:r>
      <w:proofErr w:type="spellStart"/>
      <w:r w:rsidRPr="00FF0B0A">
        <w:rPr>
          <w:rFonts w:ascii="Arial" w:eastAsia="Times New Roman" w:hAnsi="Arial" w:cs="Arial"/>
          <w:color w:val="44546A" w:themeColor="text2"/>
          <w:spacing w:val="9"/>
          <w:sz w:val="28"/>
          <w:szCs w:val="28"/>
          <w:highlight w:val="yellow"/>
          <w:lang w:val="pt-BR" w:eastAsia="pt-BR"/>
        </w:rPr>
        <w:t>Figenbaum</w:t>
      </w:r>
      <w:proofErr w:type="spellEnd"/>
      <w:r w:rsidRPr="00FF0B0A">
        <w:rPr>
          <w:rFonts w:ascii="Arial" w:eastAsia="Times New Roman" w:hAnsi="Arial" w:cs="Arial"/>
          <w:color w:val="44546A" w:themeColor="text2"/>
          <w:spacing w:val="9"/>
          <w:sz w:val="28"/>
          <w:szCs w:val="28"/>
          <w:highlight w:val="yellow"/>
          <w:lang w:val="pt-BR" w:eastAsia="pt-BR"/>
        </w:rPr>
        <w:t xml:space="preserve"> não se preocupava ou não </w:t>
      </w:r>
      <w:r w:rsidR="00236AD6" w:rsidRPr="00FF0B0A">
        <w:rPr>
          <w:rFonts w:ascii="Arial" w:eastAsia="Times New Roman" w:hAnsi="Arial" w:cs="Arial"/>
          <w:color w:val="44546A" w:themeColor="text2"/>
          <w:spacing w:val="9"/>
          <w:sz w:val="28"/>
          <w:szCs w:val="28"/>
          <w:highlight w:val="yellow"/>
          <w:lang w:val="pt-BR" w:eastAsia="pt-BR"/>
        </w:rPr>
        <w:t>tinha foco nos defeitos, mas sim a busca pela excelência, não se preocupando em não errar, e sim em buscar uma melhoria continua.</w:t>
      </w:r>
    </w:p>
    <w:p w14:paraId="1FF18E34" w14:textId="77777777" w:rsidR="00FF0B0A" w:rsidRPr="00334EF2" w:rsidRDefault="00FF0B0A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pacing w:val="9"/>
          <w:sz w:val="28"/>
          <w:szCs w:val="28"/>
          <w:lang w:val="pt-BR" w:eastAsia="pt-BR"/>
        </w:rPr>
      </w:pPr>
    </w:p>
    <w:p w14:paraId="512C965B" w14:textId="2B959027" w:rsidR="00A05E86" w:rsidRPr="00FF0B0A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.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O</w:t>
      </w: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ignifica 5S?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 </w:t>
      </w:r>
      <w:r w:rsidRPr="00FF0B0A">
        <w:rPr>
          <w:rFonts w:ascii="Arial" w:eastAsia="Times New Roman" w:hAnsi="Arial" w:cs="Arial"/>
          <w:b/>
          <w:color w:val="FF000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469BBB28" w14:textId="7744DD30" w:rsidR="00A05E86" w:rsidRPr="00334EF2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É uma filosofia</w:t>
      </w:r>
      <w:proofErr w:type="gram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de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</w:t>
      </w:r>
      <w:r w:rsidR="00236AD6"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qualidade que trabalha cinco sensos do ser humano, tem como origem cinco palavras no idioma japonês, todas começadas com a letra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S: </w:t>
      </w:r>
      <w:proofErr w:type="spell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Seiri</w:t>
      </w:r>
      <w:proofErr w:type="spell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, </w:t>
      </w:r>
      <w:proofErr w:type="spell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Seiton</w:t>
      </w:r>
      <w:proofErr w:type="spell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, </w:t>
      </w:r>
      <w:proofErr w:type="spell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Seisou</w:t>
      </w:r>
      <w:proofErr w:type="spell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, </w:t>
      </w:r>
      <w:proofErr w:type="spell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Seiketsu</w:t>
      </w:r>
      <w:proofErr w:type="spell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e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</w:t>
      </w:r>
      <w:proofErr w:type="spell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Shitsuke</w:t>
      </w:r>
      <w:proofErr w:type="spell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.</w:t>
      </w:r>
      <w:r w:rsidRPr="00334EF2"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  <w:t xml:space="preserve">  </w:t>
      </w:r>
    </w:p>
    <w:p w14:paraId="0529D86C" w14:textId="7FF8B55B" w:rsidR="00A05E86" w:rsidRPr="00FF0B0A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lastRenderedPageBreak/>
        <w:t>P)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.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Abordagem</w:t>
      </w: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gestão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da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qualidade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que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proc</w:t>
      </w:r>
      <w:r w:rsidR="00236AD6"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u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ra maximizar a competividade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="00236AD6"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da organização por meio da melhoria continua da qualidade de seus produtos, serviços, pessoas, processos e ambientes, em toda organização. A qual gestão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da</w:t>
      </w:r>
      <w:r w:rsidR="00236AD6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qualidade essa definição se aplica</w:t>
      </w:r>
      <w:r w:rsidRPr="00FF0B0A">
        <w:rPr>
          <w:rFonts w:ascii="Arial" w:eastAsia="Times New Roman" w:hAnsi="Arial" w:cs="Arial"/>
          <w:b/>
          <w:color w:val="FF000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31605FF5" w14:textId="2374CD18" w:rsidR="00A05E86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Gestão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da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Qualidade Total</w:t>
      </w:r>
      <w:proofErr w:type="gramStart"/>
      <w:r w:rsidRPr="00334EF2"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  <w:t xml:space="preserve">  </w:t>
      </w:r>
    </w:p>
    <w:p w14:paraId="52ECDB5F" w14:textId="77777777" w:rsidR="00FF0B0A" w:rsidRPr="00334EF2" w:rsidRDefault="00FF0B0A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  <w:proofErr w:type="gramEnd"/>
    </w:p>
    <w:p w14:paraId="594E00BC" w14:textId="7716EE4B" w:rsidR="00A05E86" w:rsidRPr="00FF0B0A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.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O que se entende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por </w:t>
      </w:r>
      <w:proofErr w:type="spell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Kaizen</w:t>
      </w:r>
      <w:proofErr w:type="spell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?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6F774039" w14:textId="5FA5B6D3" w:rsidR="00236AD6" w:rsidRPr="00FF0B0A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</w:pPr>
      <w:proofErr w:type="spell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Kaizen</w:t>
      </w:r>
      <w:proofErr w:type="spell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é uma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palavra</w:t>
      </w:r>
      <w:proofErr w:type="gram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de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origem japonesa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que</w:t>
      </w:r>
      <w:r w:rsidR="00236AD6"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significa mudança para melhor, usada para transmitir a noção de </w:t>
      </w:r>
      <w:r w:rsidR="007B1B50"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m</w:t>
      </w:r>
      <w:r w:rsidR="00236AD6"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elhoria continua na vida em geral.</w:t>
      </w:r>
    </w:p>
    <w:p w14:paraId="7FD7E2F2" w14:textId="4241F744" w:rsidR="00A05E86" w:rsidRDefault="00236AD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No contexto empresarial o </w:t>
      </w:r>
      <w:proofErr w:type="spellStart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>kaizen</w:t>
      </w:r>
      <w:proofErr w:type="spellEnd"/>
      <w:r w:rsidRPr="00FF0B0A">
        <w:rPr>
          <w:rFonts w:ascii="Arial" w:eastAsia="Times New Roman" w:hAnsi="Arial" w:cs="Arial"/>
          <w:color w:val="44546A" w:themeColor="text2"/>
          <w:sz w:val="28"/>
          <w:szCs w:val="28"/>
          <w:highlight w:val="yellow"/>
          <w:lang w:val="pt-BR" w:eastAsia="pt-BR"/>
        </w:rPr>
        <w:t xml:space="preserve"> é uma metodologia que permite baixar os custos e melhorar a produtividade</w:t>
      </w:r>
    </w:p>
    <w:p w14:paraId="77B7C4F1" w14:textId="77777777" w:rsidR="00FF0B0A" w:rsidRPr="00334EF2" w:rsidRDefault="00FF0B0A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546A" w:themeColor="text2"/>
          <w:sz w:val="28"/>
          <w:szCs w:val="28"/>
          <w:lang w:val="pt-BR" w:eastAsia="pt-BR"/>
        </w:rPr>
      </w:pPr>
    </w:p>
    <w:p w14:paraId="0CB4842E" w14:textId="7F3BA973" w:rsidR="00A05E86" w:rsidRPr="00FF0B0A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.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A Empresa 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spellStart"/>
      <w:r w:rsidR="00236AD6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telecomunicacoes</w:t>
      </w:r>
      <w:proofErr w:type="spellEnd"/>
      <w:r w:rsidR="00236AD6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spellStart"/>
      <w:r w:rsidR="003713FA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Clintel</w:t>
      </w:r>
      <w:proofErr w:type="spellEnd"/>
      <w:r w:rsidR="003713FA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S.A. recebeu uma </w:t>
      </w:r>
      <w:proofErr w:type="spellStart"/>
      <w:r w:rsidR="003713FA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avaliacao</w:t>
      </w:r>
      <w:proofErr w:type="spellEnd"/>
      <w:r w:rsidR="003713FA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nada honrosa: foi considerada a empresa com maior q</w:t>
      </w:r>
      <w:r w:rsidR="0073695C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u</w:t>
      </w:r>
      <w:r w:rsidR="003713FA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antidade de atendimentos realizados nos </w:t>
      </w:r>
      <w:r w:rsidR="0073695C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órgãos</w:t>
      </w:r>
      <w:r w:rsidR="003713FA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de defesa do consumidor. De fato, a empresa teve uma enorme diminuição na qualidade dos seus serviços pa</w:t>
      </w:r>
      <w:r w:rsidR="0073695C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r</w:t>
      </w:r>
      <w:r w:rsidR="003713FA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te desse problema foi justificado pela perda de excelentes profissionais para a </w:t>
      </w:r>
      <w:r w:rsidR="0073695C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concorrência</w:t>
      </w:r>
      <w:r w:rsidR="003713FA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, visivelmente a politica de recursos humanos da empresa era inferior a outras empresas de telecomunicações concorrentes. Iniciou-se um amplo projeto de aumento </w:t>
      </w:r>
      <w:r w:rsidR="0073695C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da qualidade. Na primeira reuni</w:t>
      </w:r>
      <w:r w:rsidR="0073695C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ão</w:t>
      </w:r>
      <w:r w:rsidR="003713FA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para definição do cronograma de trabalho, os executivos dessa empresa discutiram assuntos relacionados </w:t>
      </w:r>
      <w:proofErr w:type="gramStart"/>
      <w:r w:rsidR="003713FA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</w:t>
      </w:r>
      <w:proofErr w:type="gramEnd"/>
      <w:r w:rsidR="003713FA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qualidade, mas </w:t>
      </w:r>
      <w:r w:rsidR="0073695C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ninguém</w:t>
      </w:r>
      <w:r w:rsidR="003713FA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se esforçou em definir o que é qualidade. É </w:t>
      </w:r>
      <w:r w:rsidR="0073695C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possível</w:t>
      </w:r>
      <w:r w:rsidR="003713FA"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trabalhar com qualidade sem definir exatamente o conceito de qualidade? Comente.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FF000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219B336E" w14:textId="01AA37BD" w:rsidR="00A05E86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O conceito </w:t>
      </w:r>
      <w:r w:rsidR="003713FA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de qualidade possui diversas definições, todas elas certas e contendo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características</w:t>
      </w:r>
      <w:r w:rsidR="003713FA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próprias</w:t>
      </w:r>
      <w:r w:rsidR="003713FA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; por isso pode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não</w:t>
      </w:r>
      <w:r w:rsidR="003713FA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ser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tão</w:t>
      </w:r>
      <w:r w:rsidR="003713FA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essencial definir exatamente o conceito de qualidade, sendo apenas vital que tenhamos o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completo</w:t>
      </w:r>
      <w:r w:rsidR="003713FA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entendimento do que é qualidade, onde o conceito de gestão da qualidade e pela qualidade precisam ser entendidos e assimilados pelos profissionais.</w:t>
      </w:r>
    </w:p>
    <w:p w14:paraId="01A0C8A6" w14:textId="77777777" w:rsidR="00FF0B0A" w:rsidRPr="00334EF2" w:rsidRDefault="00FF0B0A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</w:p>
    <w:p w14:paraId="5A10CE0A" w14:textId="7A543E2C" w:rsidR="00A05E86" w:rsidRPr="00FF0B0A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.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Na visão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Davenport (1998,</w:t>
      </w: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apud FERREIRA,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2002)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quais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são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os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passos na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criação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</w:p>
    <w:p w14:paraId="51BD2F9F" w14:textId="7C8FB3AC" w:rsidR="00A05E86" w:rsidRPr="00334EF2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pt-BR" w:eastAsia="pt-BR"/>
        </w:rPr>
      </w:pP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um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processo informacional 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qualidade?</w:t>
      </w:r>
      <w:r w:rsidRPr="00334EF2">
        <w:rPr>
          <w:rFonts w:ascii="Arial" w:eastAsia="Times New Roman" w:hAnsi="Arial" w:cs="Arial"/>
          <w:color w:val="FF000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3C256FA9" w14:textId="37B69328" w:rsidR="005A39AF" w:rsidRPr="00FF0B0A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</w:pP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É </w:t>
      </w:r>
      <w:r w:rsidR="003713FA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necessário administrar as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exigências</w:t>
      </w:r>
      <w:r w:rsidR="003713FA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e prioridade, onde vamos fazer a combinação das necessidades da informação d</w:t>
      </w:r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e </w:t>
      </w:r>
      <w:proofErr w:type="gramStart"/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cliente internos</w:t>
      </w:r>
      <w:proofErr w:type="gramEnd"/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e dos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fornecedores</w:t>
      </w:r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.</w:t>
      </w:r>
    </w:p>
    <w:p w14:paraId="0AC36E39" w14:textId="449282EE" w:rsidR="00A05E86" w:rsidRPr="00334EF2" w:rsidRDefault="005A39AF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Criar um plano de ativos de informação, classificando todas as informações obtidas, por meio de itens como confidencialidade, temporalidade, necessidade uso e proteção.</w:t>
      </w:r>
      <w:r w:rsidR="00A05E86"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</w:p>
    <w:p w14:paraId="39084B7F" w14:textId="30D540B7" w:rsidR="005A39AF" w:rsidRPr="00FF0B0A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</w:pP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lastRenderedPageBreak/>
        <w:t>Criar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um </w:t>
      </w:r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plano de gestão da informação para fazer a gestão dos ativos da informação, dando prioridade a itens como armazenamento e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distribuição</w:t>
      </w:r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de dados de informações.</w:t>
      </w:r>
    </w:p>
    <w:p w14:paraId="307E4273" w14:textId="2029ED05" w:rsidR="005A39AF" w:rsidRPr="00FF0B0A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</w:pP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Forma</w:t>
      </w: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de aquisição em que é adquirido </w:t>
      </w:r>
      <w:proofErr w:type="gramStart"/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a</w:t>
      </w:r>
      <w:proofErr w:type="gramEnd"/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informação realizar uma analise por meio da qual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será</w:t>
      </w:r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observado o conteúdo da informação e esclarecido os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níveis</w:t>
      </w:r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de confiabilidade e segurança da qualidade.</w:t>
      </w:r>
    </w:p>
    <w:p w14:paraId="793E3D78" w14:textId="21ADF526" w:rsidR="00A05E86" w:rsidRPr="00FF0B0A" w:rsidRDefault="005A39AF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</w:pP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Disseminar a informação, fazendo a distribuição da informação e aos usuários que dela necessitam.</w:t>
      </w:r>
      <w:r w:rsidR="00A05E86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</w:t>
      </w:r>
    </w:p>
    <w:p w14:paraId="5DF240AB" w14:textId="6496CE84" w:rsidR="00A05E86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Realizar</w:t>
      </w: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o </w:t>
      </w:r>
      <w:proofErr w:type="gramStart"/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feedback</w:t>
      </w:r>
      <w:proofErr w:type="gramEnd"/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onde será questionado aos usuários se a informação recebida está adequadas as necessidades e se a mesma foi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distribuída</w:t>
      </w:r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da melhor forma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possível</w:t>
      </w:r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, e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>também</w:t>
      </w:r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se os treinamentos realizados foram suficientes</w:t>
      </w: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</w:p>
    <w:p w14:paraId="078A4787" w14:textId="59BC7B39" w:rsidR="00FF0B0A" w:rsidRDefault="00FF0B0A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</w:p>
    <w:p w14:paraId="2ED03138" w14:textId="77777777" w:rsidR="00FF0B0A" w:rsidRPr="00334EF2" w:rsidRDefault="00FF0B0A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</w:p>
    <w:p w14:paraId="31A7D430" w14:textId="55B32191" w:rsidR="00A05E86" w:rsidRPr="00334EF2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pt-BR" w:eastAsia="pt-BR"/>
        </w:rPr>
      </w:pP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.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Para</w:t>
      </w: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quais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propósitos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quando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podemos utilizar 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método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5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W 2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H</w:t>
      </w:r>
      <w:r w:rsidRPr="00334EF2">
        <w:rPr>
          <w:rFonts w:ascii="Arial" w:eastAsia="Times New Roman" w:hAnsi="Arial" w:cs="Arial"/>
          <w:color w:val="000000"/>
          <w:sz w:val="28"/>
          <w:szCs w:val="28"/>
          <w:lang w:val="pt-BR" w:eastAsia="pt-BR"/>
        </w:rPr>
        <w:t>?</w:t>
      </w:r>
      <w:r w:rsidRPr="00334EF2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334EF2">
        <w:rPr>
          <w:rFonts w:ascii="Arial" w:eastAsia="Times New Roman" w:hAnsi="Arial" w:cs="Arial"/>
          <w:color w:val="000000"/>
          <w:sz w:val="28"/>
          <w:szCs w:val="28"/>
          <w:lang w:val="pt-BR" w:eastAsia="pt-BR"/>
        </w:rPr>
        <w:t xml:space="preserve"> </w:t>
      </w:r>
      <w:r w:rsidRPr="00334EF2">
        <w:rPr>
          <w:rFonts w:ascii="Arial" w:eastAsia="Times New Roman" w:hAnsi="Arial" w:cs="Arial"/>
          <w:color w:val="FF000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14059B43" w14:textId="3009BE5B" w:rsidR="00A05E86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Com o</w:t>
      </w: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p</w:t>
      </w:r>
      <w:r w:rsidR="005A39AF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roposito de organizar em um documento as pessoas responsáveis por todas as tarefas, utilizando para referenciar todas as deci</w:t>
      </w:r>
      <w:r w:rsidR="00256F60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sões, durante o desenvolvimento do projeto, na identificação de todas as ações e respectivas responsabilidades de cada colaborador, durante todo o processo de execução das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atividades</w:t>
      </w:r>
      <w:r w:rsidR="00256F60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e para realizar o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planejamento</w:t>
      </w:r>
      <w:r w:rsidR="00256F60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de varias ações que serão desenvolvidas e resolvidas durante todo o processo de trabalho</w:t>
      </w: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</w:p>
    <w:p w14:paraId="1CC753C7" w14:textId="77777777" w:rsidR="00FF0B0A" w:rsidRPr="00334EF2" w:rsidRDefault="00FF0B0A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</w:p>
    <w:p w14:paraId="362223D2" w14:textId="0EE07176" w:rsidR="00A05E86" w:rsidRPr="00FF0B0A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.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Como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 GQT</w:t>
      </w:r>
      <w:proofErr w:type="gramStart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(Gestão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da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Qualidade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Total) é percebida pelo cliente?</w:t>
      </w:r>
      <w:r w:rsidRPr="00FF0B0A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FF0B0A">
        <w:rPr>
          <w:rFonts w:ascii="Arial" w:eastAsia="Times New Roman" w:hAnsi="Arial" w:cs="Arial"/>
          <w:b/>
          <w:color w:val="FF0000"/>
          <w:sz w:val="28"/>
          <w:szCs w:val="28"/>
          <w:bdr w:val="none" w:sz="0" w:space="0" w:color="auto" w:frame="1"/>
          <w:lang w:val="pt-BR" w:eastAsia="pt-BR"/>
        </w:rPr>
        <w:t xml:space="preserve"> </w:t>
      </w:r>
    </w:p>
    <w:p w14:paraId="7CFE996B" w14:textId="0AB2BF4B" w:rsidR="00A05E86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A qualidade tende</w:t>
      </w:r>
      <w:proofErr w:type="gramStart"/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 </w:t>
      </w:r>
      <w:proofErr w:type="gramEnd"/>
      <w:r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a  ser  </w:t>
      </w:r>
      <w:r w:rsidR="00256F60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percebida pelo cliente como </w:t>
      </w:r>
      <w:proofErr w:type="spellStart"/>
      <w:r w:rsidR="00256F60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perfeit</w:t>
      </w:r>
      <w:proofErr w:type="spellEnd"/>
      <w:r w:rsidR="00256F60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adequação ao uso, ou seja, o resultado de um trabalho que envolve o relacionamento de todas as etapas de um processo organizacional especifico, e </w:t>
      </w:r>
      <w:r w:rsidR="0073695C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também</w:t>
      </w:r>
      <w:r w:rsidR="00256F60" w:rsidRPr="00FF0B0A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questões como a qualidade interna do custo, atendimento de necessidades, de respeito e segurança.</w:t>
      </w:r>
      <w:r w:rsidR="00256F60"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</w:p>
    <w:p w14:paraId="18E1EE1D" w14:textId="77777777" w:rsidR="00FF0B0A" w:rsidRPr="00334EF2" w:rsidRDefault="00FF0B0A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</w:p>
    <w:p w14:paraId="6DDF410D" w14:textId="3474BDCE" w:rsidR="00A05E86" w:rsidRPr="00EA13B3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proofErr w:type="gram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P)</w:t>
      </w:r>
      <w:proofErr w:type="gram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.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A seguir,</w:t>
      </w:r>
      <w:proofErr w:type="gram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mostra-se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o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ciclo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PDCA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de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Deming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: </w:t>
      </w:r>
    </w:p>
    <w:p w14:paraId="3EA2E6DB" w14:textId="02C2398E" w:rsidR="00A05E86" w:rsidRPr="00EA13B3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Explique o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que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significa a Letra P, explicando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também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quando esta etapa ocorre e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seus</w:t>
      </w:r>
      <w:r w:rsidR="00256F60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impactos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no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ciclo.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 </w:t>
      </w:r>
    </w:p>
    <w:p w14:paraId="54A5584E" w14:textId="1572A0F2" w:rsidR="00A05E86" w:rsidRPr="00EA13B3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</w:pP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P de</w:t>
      </w:r>
      <w:proofErr w:type="gramStart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 </w:t>
      </w:r>
      <w:proofErr w:type="spellStart"/>
      <w:proofErr w:type="gram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Plan</w:t>
      </w:r>
      <w:proofErr w:type="spell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 ( Planejamento)  é a  primeira  etapa  do  PDCA,  utilizada para atingir a principal</w:t>
      </w:r>
      <w:r w:rsidR="00256F60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meta, ou  mesmo  o objetivo que  precisa ser alcançado pela empresa.</w:t>
      </w:r>
      <w:r w:rsidR="00256F60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Deve</w:t>
      </w:r>
      <w:proofErr w:type="gramStart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 </w:t>
      </w:r>
      <w:proofErr w:type="gram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ser  se</w:t>
      </w:r>
      <w:r w:rsidR="00256F60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mpre e muito clara, precisa, quantificável e realista, sendo desafiadora e incentivando o crescimento dos colaboradores.</w:t>
      </w: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</w:t>
      </w:r>
    </w:p>
    <w:p w14:paraId="6EC65CE6" w14:textId="07DC3711" w:rsidR="00A05E86" w:rsidRPr="00EA13B3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</w:pP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D de</w:t>
      </w:r>
      <w:proofErr w:type="gramStart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 </w:t>
      </w:r>
      <w:proofErr w:type="gram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Do ( Execução)  é a  seg</w:t>
      </w:r>
      <w:r w:rsidR="00256F60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unda etapa do PDCA, que pode-se dizer que a transição do planejamento para a execução é essencial, por isso é fundamental para o sucesso do projeto</w:t>
      </w:r>
      <w:r w:rsidR="0016080D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.</w:t>
      </w: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</w:t>
      </w:r>
    </w:p>
    <w:p w14:paraId="5CB7B97B" w14:textId="4F768016" w:rsidR="00A05E86" w:rsidRPr="00EA13B3" w:rsidRDefault="0016080D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</w:pP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N</w:t>
      </w:r>
      <w:r w:rsidR="00A05E86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essa</w:t>
      </w:r>
      <w:proofErr w:type="gramStart"/>
      <w:r w:rsidR="00A05E86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 </w:t>
      </w:r>
      <w:proofErr w:type="gramEnd"/>
      <w:r w:rsidR="00A05E86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etapa é </w:t>
      </w: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onde devemos ter um grande e intenso cuidado com a educação, explicando as metas e o plano de maneira que todos os envolvidos entendam. Nessa fase o </w:t>
      </w:r>
      <w:proofErr w:type="spellStart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objtivo</w:t>
      </w:r>
      <w:proofErr w:type="spell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é atingir a </w:t>
      </w:r>
      <w:proofErr w:type="spellStart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inteligencia</w:t>
      </w:r>
      <w:proofErr w:type="spell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e as emoções das pessoas, para que o </w:t>
      </w: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lastRenderedPageBreak/>
        <w:t xml:space="preserve">projeto seja </w:t>
      </w:r>
      <w:proofErr w:type="gramStart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executado de maneira harmônica, eficiente e motivada</w:t>
      </w:r>
      <w:proofErr w:type="gram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, e com o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treinamento, que faz parte do desenvolvimento das habilidades </w:t>
      </w:r>
      <w:proofErr w:type="spellStart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essênciais</w:t>
      </w:r>
      <w:proofErr w:type="spell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para que o projeto seja concluído com sucesso, ensinando como e o que fazer. </w:t>
      </w:r>
      <w:r w:rsidR="00A05E86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</w:t>
      </w:r>
    </w:p>
    <w:p w14:paraId="642AF793" w14:textId="2B752D5D" w:rsidR="00A05E86" w:rsidRPr="00EA13B3" w:rsidRDefault="00DC1287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</w:pPr>
      <w:r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C de</w:t>
      </w:r>
      <w:proofErr w:type="gramStart"/>
      <w:r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 </w:t>
      </w:r>
      <w:proofErr w:type="spellStart"/>
      <w:proofErr w:type="gramEnd"/>
      <w:r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Check</w:t>
      </w:r>
      <w:proofErr w:type="spellEnd"/>
      <w:r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( Ver</w:t>
      </w:r>
      <w:r w:rsidR="00A05E86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ificação ), é a </w:t>
      </w:r>
      <w:r w:rsidR="0016080D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etapa que começa durante a execução e vai ate a conclusão, sendo fundamental termos em mente que devemos sempre comparar os dados obtidos com a meta planejada, assim sendo </w:t>
      </w: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possível</w:t>
      </w:r>
      <w:r w:rsidR="0016080D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. </w:t>
      </w:r>
    </w:p>
    <w:p w14:paraId="5F68BACF" w14:textId="0C1AB175" w:rsidR="00A05E86" w:rsidRPr="00EA13B3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</w:pP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A de</w:t>
      </w:r>
      <w:proofErr w:type="gramStart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 </w:t>
      </w:r>
      <w:proofErr w:type="spellStart"/>
      <w:proofErr w:type="gram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Action</w:t>
      </w:r>
      <w:proofErr w:type="spell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 (Ação) , po</w:t>
      </w:r>
      <w:r w:rsidR="0016080D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de ser realizada de duas formas, para padronização ou ação corretiva.</w:t>
      </w: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</w:t>
      </w:r>
    </w:p>
    <w:p w14:paraId="5E028B8A" w14:textId="5545BFAB" w:rsidR="00A05E86" w:rsidRPr="00EA13B3" w:rsidRDefault="0016080D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</w:pP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Onde na padronização e realizada quando a meta da </w:t>
      </w:r>
      <w:r w:rsidR="00DC1287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empresa</w:t>
      </w: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e atingida, de forma parcial ou integral, transformando o plano que deu certo em uma nova realidade de execução, fazendo o PDCA passar a ser chamado de SDCA (</w:t>
      </w:r>
      <w:proofErr w:type="spellStart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Sandard</w:t>
      </w:r>
      <w:proofErr w:type="spell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, Do, </w:t>
      </w:r>
      <w:proofErr w:type="spellStart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Check</w:t>
      </w:r>
      <w:proofErr w:type="spell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, </w:t>
      </w:r>
      <w:proofErr w:type="spellStart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Action</w:t>
      </w:r>
      <w:proofErr w:type="spell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).</w:t>
      </w:r>
      <w:r w:rsidR="00A05E86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</w:t>
      </w:r>
    </w:p>
    <w:p w14:paraId="3CB7619E" w14:textId="3A66691C" w:rsidR="00A05E86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E na</w:t>
      </w:r>
      <w:proofErr w:type="gramStart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 </w:t>
      </w:r>
      <w:proofErr w:type="gram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ação  corre</w:t>
      </w:r>
      <w:r w:rsidR="00507F5A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tiva tem como meta fazer uma analise para descobrir em qual etapa determinado erro aconteceu e tomar as medidas </w:t>
      </w:r>
      <w:proofErr w:type="spellStart"/>
      <w:r w:rsidR="00507F5A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necessarias</w:t>
      </w:r>
      <w:proofErr w:type="spellEnd"/>
      <w:r w:rsidR="00507F5A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para que consigamos chegar a meta estabelecida.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</w:p>
    <w:p w14:paraId="05DB3117" w14:textId="77777777" w:rsidR="00EA13B3" w:rsidRPr="00334EF2" w:rsidRDefault="00EA13B3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</w:p>
    <w:p w14:paraId="675C7439" w14:textId="4F80BAC6" w:rsidR="00A05E86" w:rsidRPr="00EA13B3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proofErr w:type="gram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proofErr w:type="gramEnd"/>
      <w:r w:rsidRPr="00EA13B3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.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="00DC1287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Ana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="00DC1287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Paula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Neill é uma conceituada jornalista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moda e estava</w:t>
      </w:r>
      <w:r w:rsidR="00DC1287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realizando</w:t>
      </w:r>
      <w:r w:rsidR="00507F5A"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uma</w:t>
      </w:r>
      <w:r w:rsidR="00507F5A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extensa matéria em uma </w:t>
      </w:r>
      <w:r w:rsidR="00DC1287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indústria</w:t>
      </w:r>
      <w:r w:rsidR="00507F5A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de tecidos. Durante essa matéria, Ana Paula Neil entrevistou a engenheira </w:t>
      </w:r>
      <w:proofErr w:type="spellStart"/>
      <w:r w:rsidR="00507F5A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Taxil</w:t>
      </w:r>
      <w:proofErr w:type="spellEnd"/>
      <w:r w:rsidR="00507F5A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Maria Cristina. A engenheira explicou que a inspeção visual era um dos primeiros instrumentos de qualidade, que as </w:t>
      </w:r>
      <w:r w:rsidR="00DC1287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indústrias</w:t>
      </w:r>
      <w:r w:rsidR="00507F5A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em geral utilizavam esta </w:t>
      </w:r>
      <w:r w:rsidR="00DC1287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técnica</w:t>
      </w:r>
      <w:r w:rsidR="00507F5A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 esta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="00507F5A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era mantida na </w:t>
      </w:r>
      <w:r w:rsidR="00DC1287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indústria</w:t>
      </w:r>
      <w:r w:rsidR="00507F5A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de tecidos em que elas estavam juntamente com outas </w:t>
      </w:r>
      <w:r w:rsidR="00DC1287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técnicas</w:t>
      </w:r>
      <w:r w:rsidR="00507F5A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="00DC1287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estáticas</w:t>
      </w:r>
      <w:r w:rsidR="00507F5A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 inspeções eletrônicas. Ana Paula Neil ficou em dú</w:t>
      </w:r>
      <w:r w:rsidR="00DC1287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v</w:t>
      </w:r>
      <w:r w:rsidR="00507F5A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ida sobre o que seria uma inspeção e pediu para a engenheira Maria Cristina explicar mais a respeito. Porque a inspeção visual é importante o que a estatística ajuda na qualidade?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</w:p>
    <w:p w14:paraId="4F599F43" w14:textId="437B3949" w:rsidR="00A05E86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A</w:t>
      </w:r>
      <w:r w:rsidR="002B1807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inspeção visual ajuda a verificar se os produtores estão sendo fabricados de acordo com as especificações técnicas (medida, peso </w:t>
      </w:r>
      <w:proofErr w:type="spellStart"/>
      <w:r w:rsidR="002B1807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etc</w:t>
      </w:r>
      <w:proofErr w:type="spellEnd"/>
      <w:r w:rsidR="002B1807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), e o controle estatístico, baseado em </w:t>
      </w:r>
      <w:r w:rsidR="00C47886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um conjunto de princípios e métodos, serve de apoio no processo de inspeção e controle de qualidade, sendo uma poderosa ferramenta na obtenção da estabilidade do processo e na melhori</w:t>
      </w:r>
      <w:r w:rsidR="00DC1287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a</w:t>
      </w:r>
      <w:r w:rsidR="00C47886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da capacidade por meio da redução da variabilidade.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</w:p>
    <w:p w14:paraId="2E016B7D" w14:textId="77777777" w:rsidR="00EA13B3" w:rsidRPr="00334EF2" w:rsidRDefault="00EA13B3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</w:p>
    <w:p w14:paraId="5813A5E2" w14:textId="021ABBC6" w:rsidR="00A05E86" w:rsidRPr="00EA13B3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proofErr w:type="gram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P)</w:t>
      </w:r>
      <w:proofErr w:type="gram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.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De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aco</w:t>
      </w:r>
      <w:r w:rsidR="00155AAE"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r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do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com Mac Donald (1994),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cite </w:t>
      </w:r>
      <w:proofErr w:type="gram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3</w:t>
      </w:r>
      <w:proofErr w:type="gramEnd"/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das principais difere</w:t>
      </w:r>
      <w:r w:rsidR="00155AAE"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n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ças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entre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produtos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e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serviços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. </w:t>
      </w:r>
    </w:p>
    <w:p w14:paraId="2D68B909" w14:textId="4CBEA652" w:rsidR="00A05E86" w:rsidRPr="00334EF2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Pr</w:t>
      </w:r>
      <w:r w:rsidR="00155AAE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odutos permanecem com o cliente e serviços são consumidos no momento do seu fornecimento.</w:t>
      </w: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</w:p>
    <w:p w14:paraId="06AE6D79" w14:textId="020352E4" w:rsidR="00A05E86" w:rsidRPr="00EA13B3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</w:pP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O cliente</w:t>
      </w:r>
      <w:proofErr w:type="gramStart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 </w:t>
      </w:r>
      <w:proofErr w:type="gramEnd"/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quase  </w:t>
      </w:r>
      <w:r w:rsidR="00155AAE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nunca se envolve no processo produtivo e nos serviços normalmente o cliente é envolvido</w:t>
      </w:r>
    </w:p>
    <w:p w14:paraId="35EAAB2F" w14:textId="77777777" w:rsidR="00EA13B3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lastRenderedPageBreak/>
        <w:t>A produção e a entrega dos pr</w:t>
      </w:r>
      <w:r w:rsidR="00155AAE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odutos são normalmente separadas, já em serviços a produção, entrega e mesmo </w:t>
      </w:r>
      <w:proofErr w:type="gramStart"/>
      <w:r w:rsidR="00155AAE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o consumo, normalmente ocorrem</w:t>
      </w:r>
      <w:proofErr w:type="gramEnd"/>
      <w:r w:rsidR="00155AAE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no mesmo tempo.</w:t>
      </w:r>
    </w:p>
    <w:p w14:paraId="60E2AF6D" w14:textId="510B3485" w:rsidR="00A05E86" w:rsidRPr="00334EF2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val="pt-BR" w:eastAsia="pt-BR"/>
        </w:rPr>
      </w:pPr>
      <w:r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</w:p>
    <w:p w14:paraId="41024E61" w14:textId="35F75E9E" w:rsidR="00A05E86" w:rsidRPr="00EA13B3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pt-BR" w:eastAsia="pt-BR"/>
        </w:rPr>
      </w:pPr>
      <w:proofErr w:type="gram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proofErr w:type="gramEnd"/>
      <w:r w:rsidRPr="00EA13B3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.</w:t>
      </w:r>
      <w:r w:rsidRPr="00EA13B3">
        <w:rPr>
          <w:rFonts w:ascii="Arial" w:eastAsia="Times New Roman" w:hAnsi="Arial" w:cs="Arial"/>
          <w:color w:val="000000"/>
          <w:sz w:val="28"/>
          <w:szCs w:val="28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color w:val="000000"/>
          <w:sz w:val="28"/>
          <w:szCs w:val="28"/>
          <w:lang w:val="pt-BR" w:eastAsia="pt-BR"/>
        </w:rPr>
        <w:t xml:space="preserve"> Willian Edwards</w:t>
      </w:r>
      <w:r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color w:val="000000"/>
          <w:sz w:val="28"/>
          <w:szCs w:val="28"/>
          <w:lang w:val="pt-BR" w:eastAsia="pt-BR"/>
        </w:rPr>
        <w:t>Deming, em uma atitude</w:t>
      </w:r>
      <w:r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="00155AAE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inovadora para a época, afirmou que “a qualidade </w:t>
      </w:r>
      <w:r w:rsidR="00F6628B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>não</w:t>
      </w:r>
      <w:r w:rsidR="00155AAE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é estática”. </w:t>
      </w:r>
      <w:proofErr w:type="spellStart"/>
      <w:r w:rsidR="00155AAE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>Lais</w:t>
      </w:r>
      <w:proofErr w:type="spellEnd"/>
      <w:r w:rsidR="00155AAE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Mendes é uma jovem engenheira elétrica que começava a trabalhar como estagiaria em uma usina de </w:t>
      </w:r>
      <w:proofErr w:type="spellStart"/>
      <w:r w:rsidR="00155AAE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>producao</w:t>
      </w:r>
      <w:proofErr w:type="spellEnd"/>
      <w:r w:rsidR="00155AAE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de cimento, comentou que </w:t>
      </w:r>
      <w:r w:rsidR="00F6628B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>não</w:t>
      </w:r>
      <w:r w:rsidR="00155AAE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havia entendido o que isso significava. Por favor, explique para a </w:t>
      </w:r>
      <w:proofErr w:type="spellStart"/>
      <w:r w:rsidR="00155AAE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>Lais</w:t>
      </w:r>
      <w:proofErr w:type="spellEnd"/>
      <w:r w:rsidR="00155AAE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Mendes o que </w:t>
      </w:r>
      <w:r w:rsidR="00F6628B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>significa</w:t>
      </w:r>
      <w:r w:rsidR="00155AAE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essa afirmação do </w:t>
      </w:r>
      <w:proofErr w:type="spellStart"/>
      <w:r w:rsidR="00155AAE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>Demin</w:t>
      </w:r>
      <w:proofErr w:type="spellEnd"/>
      <w:r w:rsidR="00155AAE" w:rsidRPr="00EA13B3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  <w:lang w:val="pt-BR" w:eastAsia="pt-BR"/>
        </w:rPr>
        <w:t>, de que “a qualidade não é estática”.</w:t>
      </w:r>
      <w:r w:rsidRPr="00EA13B3">
        <w:rPr>
          <w:rFonts w:ascii="Arial" w:eastAsia="Times New Roman" w:hAnsi="Arial" w:cs="Arial"/>
          <w:color w:val="000000"/>
          <w:sz w:val="28"/>
          <w:szCs w:val="28"/>
          <w:lang w:val="pt-BR" w:eastAsia="pt-BR"/>
        </w:rPr>
        <w:t xml:space="preserve"> </w:t>
      </w:r>
    </w:p>
    <w:p w14:paraId="7605BB54" w14:textId="5811F31A" w:rsidR="00A05E86" w:rsidRDefault="00F6628B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  <w:r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Deming</w:t>
      </w:r>
      <w:proofErr w:type="gramStart"/>
      <w:r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dizia que  a  qualida</w:t>
      </w:r>
      <w:r w:rsidR="00A05E86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de é dinâmica, ele asso</w:t>
      </w:r>
      <w:r w:rsidR="00155AAE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cia qualidade e à impressão do cliente, ou seja, o que tem qualidade hoje poderá </w:t>
      </w:r>
      <w:r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não</w:t>
      </w:r>
      <w:bookmarkStart w:id="0" w:name="_GoBack"/>
      <w:bookmarkEnd w:id="0"/>
      <w:r w:rsidR="00155AAE" w:rsidRPr="00EA13B3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ter amanhã</w:t>
      </w:r>
      <w:r w:rsidR="00A05E86"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</w:p>
    <w:p w14:paraId="2441BBA4" w14:textId="77777777" w:rsidR="00EA13B3" w:rsidRPr="00334EF2" w:rsidRDefault="00EA13B3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</w:p>
    <w:p w14:paraId="1BCAA954" w14:textId="77777777" w:rsidR="005457F9" w:rsidRPr="00EA13B3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proofErr w:type="gramStart"/>
      <w:r w:rsidRPr="007602FD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P)</w:t>
      </w:r>
      <w:proofErr w:type="gramEnd"/>
      <w:r w:rsidRPr="007602FD">
        <w:rPr>
          <w:rFonts w:ascii="Arial" w:eastAsia="Times New Roman" w:hAnsi="Arial" w:cs="Arial"/>
          <w:b/>
          <w:color w:val="000000"/>
          <w:sz w:val="28"/>
          <w:szCs w:val="28"/>
          <w:highlight w:val="yellow"/>
          <w:lang w:val="pt-BR" w:eastAsia="pt-BR"/>
        </w:rPr>
        <w:t>.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A</w:t>
      </w:r>
      <w:proofErr w:type="gram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jovem Srta.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spell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Antonia</w:t>
      </w:r>
      <w:proofErr w:type="spell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Brabo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é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 pres</w:t>
      </w:r>
      <w:r w:rsidR="00155AAE"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>i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dente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gram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da Motores</w:t>
      </w:r>
      <w:proofErr w:type="gramEnd"/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proofErr w:type="spell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Cardal</w:t>
      </w:r>
      <w:proofErr w:type="spell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S.A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bdr w:val="none" w:sz="0" w:space="0" w:color="auto" w:frame="1"/>
          <w:lang w:val="pt-BR" w:eastAsia="pt-BR"/>
        </w:rPr>
        <w:t xml:space="preserve"> </w:t>
      </w: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., uma tradicional</w:t>
      </w:r>
      <w:r w:rsidR="005457F9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fabricante de motores elétricos para eletrodomésticos e que não lida com uma inovação tecnológica relevante há mais de quarenta anos. No entanto, desenvolveu e começa a introduzir novos produtos no mercado capazes de operar com energia </w:t>
      </w:r>
      <w:proofErr w:type="spellStart"/>
      <w:r w:rsidR="005457F9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eletrica</w:t>
      </w:r>
      <w:proofErr w:type="spellEnd"/>
      <w:r w:rsidR="005457F9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solar. A Srta. Brabo é herdeira de uma </w:t>
      </w:r>
      <w:proofErr w:type="spellStart"/>
      <w:r w:rsidR="005457F9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familia</w:t>
      </w:r>
      <w:proofErr w:type="spellEnd"/>
      <w:r w:rsidR="005457F9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que fundou a empresa </w:t>
      </w:r>
      <w:proofErr w:type="gramStart"/>
      <w:r w:rsidR="005457F9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</w:t>
      </w:r>
      <w:proofErr w:type="gramEnd"/>
      <w:r w:rsidR="005457F9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noventa anos atrás.</w:t>
      </w:r>
    </w:p>
    <w:p w14:paraId="329052E3" w14:textId="1F6F8DAE" w:rsidR="00A05E86" w:rsidRPr="00EA13B3" w:rsidRDefault="005457F9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Há alguns dias, irritadíssima apos receber a notícia de um pedido de cancelamento de uma ordem de produção de um dos maiores clientes da </w:t>
      </w:r>
      <w:proofErr w:type="spell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Cardal</w:t>
      </w:r>
      <w:proofErr w:type="spell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, que poderia dar maior confiabilidade e consolidar a nova linha de produtos, a Srta.  Brabo, chamou toda a sua equipe de engenheiros para discutir o ocorrido. O Cliente se limitou a alegar que o produto atendia os </w:t>
      </w:r>
      <w:proofErr w:type="spell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requisiltos</w:t>
      </w:r>
      <w:proofErr w:type="spell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de qualidade conforme Deming, mas faltaria nesse mesmo produto qualidade conforme </w:t>
      </w:r>
      <w:proofErr w:type="spell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Pjilip</w:t>
      </w:r>
      <w:proofErr w:type="spell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Crosby.</w:t>
      </w:r>
    </w:p>
    <w:p w14:paraId="159B1592" w14:textId="756255F2" w:rsidR="005457F9" w:rsidRPr="00EA13B3" w:rsidRDefault="005457F9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No dia seguinte, descobriu-se que essa alegação era falsa. Na verdade, o pedido de cancelamento foi alegado por motivos financeiros, totalmente alheios </w:t>
      </w:r>
      <w:proofErr w:type="gram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</w:t>
      </w:r>
      <w:proofErr w:type="gram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questão de qualidade. No </w:t>
      </w:r>
      <w:proofErr w:type="spell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entando</w:t>
      </w:r>
      <w:proofErr w:type="spell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a </w:t>
      </w:r>
      <w:proofErr w:type="spell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Srta</w:t>
      </w:r>
      <w:proofErr w:type="spell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  <w:proofErr w:type="spell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Antonia</w:t>
      </w:r>
      <w:proofErr w:type="spell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Brabo (Que </w:t>
      </w:r>
      <w:proofErr w:type="spell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nao</w:t>
      </w:r>
      <w:proofErr w:type="spell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conhece ou conhecia os diferentes conceitos de qualidade) perguntou aos profissionais se essa alegação seria totalmente um absurdo ou se teria algum fundamento importante para aprendizado.</w:t>
      </w:r>
    </w:p>
    <w:p w14:paraId="390E4307" w14:textId="77777777" w:rsidR="005457F9" w:rsidRPr="00EA13B3" w:rsidRDefault="005457F9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Ela resumiu sua dúvida dessa forma: Temos qualidade, mas devemos ter zero defeito? O que é zero defeito?</w:t>
      </w:r>
    </w:p>
    <w:p w14:paraId="3FC317A4" w14:textId="7CA18753" w:rsidR="00A05E86" w:rsidRPr="00EA13B3" w:rsidRDefault="005457F9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</w:pPr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Se você estivesse nessa reunião, o que </w:t>
      </w:r>
      <w:proofErr w:type="spell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respoderia</w:t>
      </w:r>
      <w:proofErr w:type="spell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a Srta. Antônia Brabo e </w:t>
      </w:r>
      <w:proofErr w:type="gramStart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porque</w:t>
      </w:r>
      <w:proofErr w:type="gramEnd"/>
      <w:r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>?</w:t>
      </w:r>
      <w:r w:rsidR="00A05E86" w:rsidRPr="00EA13B3">
        <w:rPr>
          <w:rFonts w:ascii="Arial" w:eastAsia="Times New Roman" w:hAnsi="Arial" w:cs="Arial"/>
          <w:b/>
          <w:color w:val="000000"/>
          <w:sz w:val="28"/>
          <w:szCs w:val="28"/>
          <w:lang w:val="pt-BR" w:eastAsia="pt-BR"/>
        </w:rPr>
        <w:t xml:space="preserve"> </w:t>
      </w:r>
    </w:p>
    <w:p w14:paraId="6E798B60" w14:textId="77777777" w:rsidR="00596FB8" w:rsidRPr="007602FD" w:rsidRDefault="00A05E86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</w:pPr>
      <w:r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O zero</w:t>
      </w:r>
      <w:proofErr w:type="gramStart"/>
      <w:r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 </w:t>
      </w:r>
      <w:proofErr w:type="gramEnd"/>
      <w:r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defeito, associado </w:t>
      </w:r>
      <w:r w:rsidR="005457F9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a</w:t>
      </w:r>
      <w:r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Philip Crosby, é </w:t>
      </w:r>
      <w:r w:rsidR="005457F9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uma das diversas definições de qualidade, onde em sua visão, qualidade deve ser a meta </w:t>
      </w:r>
      <w:proofErr w:type="spellStart"/>
      <w:r w:rsidR="005457F9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quete´ra</w:t>
      </w:r>
      <w:proofErr w:type="spellEnd"/>
      <w:r w:rsidR="005457F9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como resultado disso a conformidade com as especificações previamente solicitadas, de forma que possam ser medidas pelo custo da </w:t>
      </w:r>
      <w:proofErr w:type="spellStart"/>
      <w:r w:rsidR="005457F9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nao</w:t>
      </w:r>
      <w:proofErr w:type="spellEnd"/>
      <w:r w:rsidR="005457F9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conformidade. Quando uma empresa </w:t>
      </w:r>
      <w:r w:rsidR="005457F9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lastRenderedPageBreak/>
        <w:t xml:space="preserve">escolhesse método de </w:t>
      </w:r>
      <w:r w:rsidR="00596FB8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abordagem, significa que pretende mostrar que o objetivo é o desempenho, levando-a a </w:t>
      </w:r>
      <w:proofErr w:type="spellStart"/>
      <w:r w:rsidR="00596FB8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nao</w:t>
      </w:r>
      <w:proofErr w:type="spellEnd"/>
      <w:r w:rsidR="00596FB8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ter custos com defeito</w:t>
      </w:r>
      <w:proofErr w:type="gramStart"/>
      <w:r w:rsidR="00596FB8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.,</w:t>
      </w:r>
      <w:proofErr w:type="gramEnd"/>
      <w:r w:rsidR="00596FB8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ou seja, </w:t>
      </w:r>
      <w:proofErr w:type="spellStart"/>
      <w:r w:rsidR="00596FB8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sero</w:t>
      </w:r>
      <w:proofErr w:type="spellEnd"/>
      <w:r w:rsidR="00596FB8"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defeito.</w:t>
      </w:r>
    </w:p>
    <w:p w14:paraId="24C370D7" w14:textId="5BF3F5D8" w:rsidR="00596FB8" w:rsidRPr="00334EF2" w:rsidRDefault="00596FB8" w:rsidP="007B1B5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</w:pPr>
      <w:r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Porém zero defeito </w:t>
      </w:r>
      <w:proofErr w:type="spellStart"/>
      <w:r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nao</w:t>
      </w:r>
      <w:proofErr w:type="spellEnd"/>
      <w:r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é uma obrigatoriedade para se atingir a qualidade, o ideal é verificar qual conceito entre diversos outros </w:t>
      </w:r>
      <w:proofErr w:type="spellStart"/>
      <w:r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alem</w:t>
      </w:r>
      <w:proofErr w:type="spellEnd"/>
      <w:r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do </w:t>
      </w:r>
      <w:proofErr w:type="spellStart"/>
      <w:r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sero</w:t>
      </w:r>
      <w:proofErr w:type="spellEnd"/>
      <w:r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defeito, se aplica melhor a empresa, e então sim definir se deve ou </w:t>
      </w:r>
      <w:proofErr w:type="spellStart"/>
      <w:r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>nao</w:t>
      </w:r>
      <w:proofErr w:type="spellEnd"/>
      <w:r w:rsidRPr="007602FD">
        <w:rPr>
          <w:rFonts w:ascii="Arial" w:eastAsia="Times New Roman" w:hAnsi="Arial" w:cs="Arial"/>
          <w:color w:val="1F3864" w:themeColor="accent5" w:themeShade="80"/>
          <w:sz w:val="28"/>
          <w:szCs w:val="28"/>
          <w:highlight w:val="yellow"/>
          <w:lang w:val="pt-BR" w:eastAsia="pt-BR"/>
        </w:rPr>
        <w:t xml:space="preserve"> ser adotado o zero defeito a empresa.</w:t>
      </w:r>
      <w:r w:rsidR="00A05E86" w:rsidRPr="00334EF2">
        <w:rPr>
          <w:rFonts w:ascii="Arial" w:eastAsia="Times New Roman" w:hAnsi="Arial" w:cs="Arial"/>
          <w:color w:val="1F3864" w:themeColor="accent5" w:themeShade="80"/>
          <w:sz w:val="28"/>
          <w:szCs w:val="28"/>
          <w:lang w:val="pt-BR" w:eastAsia="pt-BR"/>
        </w:rPr>
        <w:t xml:space="preserve"> </w:t>
      </w:r>
    </w:p>
    <w:p w14:paraId="0D965A0D" w14:textId="6B191C9F" w:rsidR="00596FB8" w:rsidRPr="00334EF2" w:rsidRDefault="00596FB8" w:rsidP="007B1B50">
      <w:p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sz w:val="28"/>
          <w:szCs w:val="28"/>
          <w:lang w:val="pt-BR" w:eastAsia="pt-BR"/>
        </w:rPr>
      </w:pPr>
    </w:p>
    <w:sectPr w:rsidR="00596FB8" w:rsidRPr="00334EF2" w:rsidSect="00455025">
      <w:headerReference w:type="default" r:id="rId8"/>
      <w:footerReference w:type="default" r:id="rId9"/>
      <w:pgSz w:w="12240" w:h="15840"/>
      <w:pgMar w:top="851" w:right="900" w:bottom="284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892267" w14:textId="77777777" w:rsidR="006F1C6F" w:rsidRDefault="006F1C6F" w:rsidP="007B1B50">
      <w:pPr>
        <w:spacing w:after="0" w:line="240" w:lineRule="auto"/>
      </w:pPr>
      <w:r>
        <w:separator/>
      </w:r>
    </w:p>
  </w:endnote>
  <w:endnote w:type="continuationSeparator" w:id="0">
    <w:p w14:paraId="22F507B8" w14:textId="77777777" w:rsidR="006F1C6F" w:rsidRDefault="006F1C6F" w:rsidP="007B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5685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7830C" w14:textId="7D0AB49E" w:rsidR="00455025" w:rsidRDefault="00455025" w:rsidP="0045502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28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03270B3" w14:textId="77777777" w:rsidR="00455025" w:rsidRDefault="004550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C3E71" w14:textId="77777777" w:rsidR="006F1C6F" w:rsidRDefault="006F1C6F" w:rsidP="007B1B50">
      <w:pPr>
        <w:spacing w:after="0" w:line="240" w:lineRule="auto"/>
      </w:pPr>
      <w:r>
        <w:separator/>
      </w:r>
    </w:p>
  </w:footnote>
  <w:footnote w:type="continuationSeparator" w:id="0">
    <w:p w14:paraId="63754E91" w14:textId="77777777" w:rsidR="006F1C6F" w:rsidRDefault="006F1C6F" w:rsidP="007B1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62615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3297F3" w14:textId="7CC7BBC0" w:rsidR="00455025" w:rsidRDefault="00455025">
        <w:pPr>
          <w:pStyle w:val="Cabealho"/>
        </w:pPr>
        <w:proofErr w:type="spellStart"/>
        <w:r>
          <w:t>Gestão</w:t>
        </w:r>
        <w:proofErr w:type="spellEnd"/>
        <w:r>
          <w:t xml:space="preserve"> da </w:t>
        </w:r>
        <w:proofErr w:type="spellStart"/>
        <w:r>
          <w:t>Qualidade</w:t>
        </w:r>
        <w:proofErr w:type="spellEnd"/>
        <w:r>
          <w:t xml:space="preserve"> </w:t>
        </w:r>
      </w:p>
    </w:sdtContent>
  </w:sdt>
  <w:p w14:paraId="54892B0C" w14:textId="77777777" w:rsidR="007B1B50" w:rsidRDefault="007B1B5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5FD4"/>
    <w:multiLevelType w:val="hybridMultilevel"/>
    <w:tmpl w:val="83D4CCF4"/>
    <w:lvl w:ilvl="0" w:tplc="05E2F39E">
      <w:start w:val="1"/>
      <w:numFmt w:val="lowerLetter"/>
      <w:lvlText w:val="%1)"/>
      <w:lvlJc w:val="left"/>
      <w:pPr>
        <w:ind w:left="1050" w:hanging="6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0C9F"/>
    <w:multiLevelType w:val="multilevel"/>
    <w:tmpl w:val="A75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8D399F"/>
    <w:multiLevelType w:val="multilevel"/>
    <w:tmpl w:val="7326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86"/>
    <w:rsid w:val="000163E8"/>
    <w:rsid w:val="00061A71"/>
    <w:rsid w:val="0006482A"/>
    <w:rsid w:val="00081272"/>
    <w:rsid w:val="0014116B"/>
    <w:rsid w:val="00155AAE"/>
    <w:rsid w:val="0016080D"/>
    <w:rsid w:val="001D73B6"/>
    <w:rsid w:val="001E3A22"/>
    <w:rsid w:val="00236AD6"/>
    <w:rsid w:val="00256F60"/>
    <w:rsid w:val="002B1807"/>
    <w:rsid w:val="00334EF2"/>
    <w:rsid w:val="003713FA"/>
    <w:rsid w:val="003A5AFF"/>
    <w:rsid w:val="003D2981"/>
    <w:rsid w:val="003F4149"/>
    <w:rsid w:val="00455025"/>
    <w:rsid w:val="0047455C"/>
    <w:rsid w:val="00507F5A"/>
    <w:rsid w:val="00535CFB"/>
    <w:rsid w:val="005457F9"/>
    <w:rsid w:val="005704FE"/>
    <w:rsid w:val="00596FB8"/>
    <w:rsid w:val="005A39AF"/>
    <w:rsid w:val="006D7826"/>
    <w:rsid w:val="006F1C6F"/>
    <w:rsid w:val="006F2A34"/>
    <w:rsid w:val="0073695C"/>
    <w:rsid w:val="00741D33"/>
    <w:rsid w:val="0075333B"/>
    <w:rsid w:val="007602FD"/>
    <w:rsid w:val="007B1B50"/>
    <w:rsid w:val="0084230D"/>
    <w:rsid w:val="00953225"/>
    <w:rsid w:val="009D47A3"/>
    <w:rsid w:val="00A05E86"/>
    <w:rsid w:val="00A16557"/>
    <w:rsid w:val="00AA50AF"/>
    <w:rsid w:val="00BE6D91"/>
    <w:rsid w:val="00BE77B9"/>
    <w:rsid w:val="00BF18E6"/>
    <w:rsid w:val="00C47886"/>
    <w:rsid w:val="00CD1C3A"/>
    <w:rsid w:val="00D42DC4"/>
    <w:rsid w:val="00D61F49"/>
    <w:rsid w:val="00DA0C3E"/>
    <w:rsid w:val="00DC1287"/>
    <w:rsid w:val="00E43E8F"/>
    <w:rsid w:val="00EA13B3"/>
    <w:rsid w:val="00F6628B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E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Pr>
      <w:b/>
      <w:b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msonormal0">
    <w:name w:val="msonormal"/>
    <w:basedOn w:val="Normal"/>
    <w:rsid w:val="0059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4">
    <w:name w:val="_4"/>
    <w:basedOn w:val="Fontepargpadro"/>
    <w:rsid w:val="00596FB8"/>
  </w:style>
  <w:style w:type="character" w:customStyle="1" w:styleId="1">
    <w:name w:val="_1"/>
    <w:basedOn w:val="Fontepargpadro"/>
    <w:rsid w:val="00596FB8"/>
  </w:style>
  <w:style w:type="character" w:customStyle="1" w:styleId="2">
    <w:name w:val="_2"/>
    <w:basedOn w:val="Fontepargpadro"/>
    <w:rsid w:val="00596FB8"/>
  </w:style>
  <w:style w:type="character" w:customStyle="1" w:styleId="0">
    <w:name w:val="_0"/>
    <w:basedOn w:val="Fontepargpadro"/>
    <w:rsid w:val="00596FB8"/>
  </w:style>
  <w:style w:type="character" w:customStyle="1" w:styleId="8">
    <w:name w:val="_8"/>
    <w:basedOn w:val="Fontepargpadro"/>
    <w:rsid w:val="00596FB8"/>
  </w:style>
  <w:style w:type="character" w:customStyle="1" w:styleId="7">
    <w:name w:val="_7"/>
    <w:basedOn w:val="Fontepargpadro"/>
    <w:rsid w:val="00596FB8"/>
  </w:style>
  <w:style w:type="character" w:customStyle="1" w:styleId="5">
    <w:name w:val="_5"/>
    <w:basedOn w:val="Fontepargpadro"/>
    <w:rsid w:val="00596FB8"/>
  </w:style>
  <w:style w:type="character" w:customStyle="1" w:styleId="3">
    <w:name w:val="_3"/>
    <w:basedOn w:val="Fontepargpadro"/>
    <w:rsid w:val="00596FB8"/>
  </w:style>
  <w:style w:type="character" w:customStyle="1" w:styleId="6">
    <w:name w:val="_6"/>
    <w:basedOn w:val="Fontepargpadro"/>
    <w:rsid w:val="00596FB8"/>
  </w:style>
  <w:style w:type="character" w:customStyle="1" w:styleId="ff4">
    <w:name w:val="ff4"/>
    <w:basedOn w:val="Fontepargpadro"/>
    <w:rsid w:val="00596FB8"/>
  </w:style>
  <w:style w:type="character" w:customStyle="1" w:styleId="ff5">
    <w:name w:val="ff5"/>
    <w:basedOn w:val="Fontepargpadro"/>
    <w:rsid w:val="00596FB8"/>
  </w:style>
  <w:style w:type="character" w:customStyle="1" w:styleId="ff6">
    <w:name w:val="ff6"/>
    <w:basedOn w:val="Fontepargpadro"/>
    <w:rsid w:val="00596FB8"/>
  </w:style>
  <w:style w:type="character" w:customStyle="1" w:styleId="ff2">
    <w:name w:val="ff2"/>
    <w:basedOn w:val="Fontepargpadro"/>
    <w:rsid w:val="00596FB8"/>
  </w:style>
  <w:style w:type="character" w:customStyle="1" w:styleId="ff3">
    <w:name w:val="ff3"/>
    <w:basedOn w:val="Fontepargpadro"/>
    <w:rsid w:val="00596FB8"/>
  </w:style>
  <w:style w:type="character" w:customStyle="1" w:styleId="lsb">
    <w:name w:val="lsb"/>
    <w:basedOn w:val="Fontepargpadro"/>
    <w:rsid w:val="00596FB8"/>
  </w:style>
  <w:style w:type="character" w:customStyle="1" w:styleId="ls2">
    <w:name w:val="ls2"/>
    <w:basedOn w:val="Fontepargpadro"/>
    <w:rsid w:val="00596FB8"/>
  </w:style>
  <w:style w:type="character" w:customStyle="1" w:styleId="ls0">
    <w:name w:val="ls0"/>
    <w:basedOn w:val="Fontepargpadro"/>
    <w:rsid w:val="00596FB8"/>
  </w:style>
  <w:style w:type="character" w:customStyle="1" w:styleId="9">
    <w:name w:val="_9"/>
    <w:basedOn w:val="Fontepargpadro"/>
    <w:rsid w:val="00596FB8"/>
  </w:style>
  <w:style w:type="character" w:customStyle="1" w:styleId="a">
    <w:name w:val="_a"/>
    <w:basedOn w:val="Fontepargpadro"/>
    <w:rsid w:val="00596FB8"/>
  </w:style>
  <w:style w:type="character" w:customStyle="1" w:styleId="ls10">
    <w:name w:val="ls10"/>
    <w:basedOn w:val="Fontepargpadro"/>
    <w:rsid w:val="00596FB8"/>
  </w:style>
  <w:style w:type="character" w:customStyle="1" w:styleId="ff7">
    <w:name w:val="ff7"/>
    <w:basedOn w:val="Fontepargpadro"/>
    <w:rsid w:val="00596FB8"/>
  </w:style>
  <w:style w:type="character" w:customStyle="1" w:styleId="share-label">
    <w:name w:val="share-label"/>
    <w:basedOn w:val="Fontepargpadro"/>
    <w:rsid w:val="00596FB8"/>
  </w:style>
  <w:style w:type="character" w:styleId="Hyperlink">
    <w:name w:val="Hyperlink"/>
    <w:basedOn w:val="Fontepargpadro"/>
    <w:uiPriority w:val="99"/>
    <w:semiHidden/>
    <w:unhideWhenUsed/>
    <w:rsid w:val="00596FB8"/>
    <w:rPr>
      <w:color w:val="0000FF"/>
      <w:u w:val="single"/>
    </w:rPr>
  </w:style>
  <w:style w:type="character" w:customStyle="1" w:styleId="page-count">
    <w:name w:val="page-count"/>
    <w:basedOn w:val="Fontepargpadro"/>
    <w:rsid w:val="00596FB8"/>
  </w:style>
  <w:style w:type="paragraph" w:styleId="PargrafodaLista">
    <w:name w:val="List Paragraph"/>
    <w:basedOn w:val="Normal"/>
    <w:uiPriority w:val="34"/>
    <w:qFormat/>
    <w:rsid w:val="00AA50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B1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B50"/>
  </w:style>
  <w:style w:type="paragraph" w:styleId="Rodap">
    <w:name w:val="footer"/>
    <w:basedOn w:val="Normal"/>
    <w:link w:val="RodapChar"/>
    <w:uiPriority w:val="99"/>
    <w:unhideWhenUsed/>
    <w:rsid w:val="007B1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B50"/>
  </w:style>
  <w:style w:type="paragraph" w:styleId="Textodebalo">
    <w:name w:val="Balloon Text"/>
    <w:basedOn w:val="Normal"/>
    <w:link w:val="TextodebaloChar"/>
    <w:uiPriority w:val="99"/>
    <w:semiHidden/>
    <w:unhideWhenUsed/>
    <w:rsid w:val="007B1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B5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Pr>
      <w:b/>
      <w:bCs/>
      <w:color w:val="auto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msonormal0">
    <w:name w:val="msonormal"/>
    <w:basedOn w:val="Normal"/>
    <w:rsid w:val="00596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4">
    <w:name w:val="_4"/>
    <w:basedOn w:val="Fontepargpadro"/>
    <w:rsid w:val="00596FB8"/>
  </w:style>
  <w:style w:type="character" w:customStyle="1" w:styleId="1">
    <w:name w:val="_1"/>
    <w:basedOn w:val="Fontepargpadro"/>
    <w:rsid w:val="00596FB8"/>
  </w:style>
  <w:style w:type="character" w:customStyle="1" w:styleId="2">
    <w:name w:val="_2"/>
    <w:basedOn w:val="Fontepargpadro"/>
    <w:rsid w:val="00596FB8"/>
  </w:style>
  <w:style w:type="character" w:customStyle="1" w:styleId="0">
    <w:name w:val="_0"/>
    <w:basedOn w:val="Fontepargpadro"/>
    <w:rsid w:val="00596FB8"/>
  </w:style>
  <w:style w:type="character" w:customStyle="1" w:styleId="8">
    <w:name w:val="_8"/>
    <w:basedOn w:val="Fontepargpadro"/>
    <w:rsid w:val="00596FB8"/>
  </w:style>
  <w:style w:type="character" w:customStyle="1" w:styleId="7">
    <w:name w:val="_7"/>
    <w:basedOn w:val="Fontepargpadro"/>
    <w:rsid w:val="00596FB8"/>
  </w:style>
  <w:style w:type="character" w:customStyle="1" w:styleId="5">
    <w:name w:val="_5"/>
    <w:basedOn w:val="Fontepargpadro"/>
    <w:rsid w:val="00596FB8"/>
  </w:style>
  <w:style w:type="character" w:customStyle="1" w:styleId="3">
    <w:name w:val="_3"/>
    <w:basedOn w:val="Fontepargpadro"/>
    <w:rsid w:val="00596FB8"/>
  </w:style>
  <w:style w:type="character" w:customStyle="1" w:styleId="6">
    <w:name w:val="_6"/>
    <w:basedOn w:val="Fontepargpadro"/>
    <w:rsid w:val="00596FB8"/>
  </w:style>
  <w:style w:type="character" w:customStyle="1" w:styleId="ff4">
    <w:name w:val="ff4"/>
    <w:basedOn w:val="Fontepargpadro"/>
    <w:rsid w:val="00596FB8"/>
  </w:style>
  <w:style w:type="character" w:customStyle="1" w:styleId="ff5">
    <w:name w:val="ff5"/>
    <w:basedOn w:val="Fontepargpadro"/>
    <w:rsid w:val="00596FB8"/>
  </w:style>
  <w:style w:type="character" w:customStyle="1" w:styleId="ff6">
    <w:name w:val="ff6"/>
    <w:basedOn w:val="Fontepargpadro"/>
    <w:rsid w:val="00596FB8"/>
  </w:style>
  <w:style w:type="character" w:customStyle="1" w:styleId="ff2">
    <w:name w:val="ff2"/>
    <w:basedOn w:val="Fontepargpadro"/>
    <w:rsid w:val="00596FB8"/>
  </w:style>
  <w:style w:type="character" w:customStyle="1" w:styleId="ff3">
    <w:name w:val="ff3"/>
    <w:basedOn w:val="Fontepargpadro"/>
    <w:rsid w:val="00596FB8"/>
  </w:style>
  <w:style w:type="character" w:customStyle="1" w:styleId="lsb">
    <w:name w:val="lsb"/>
    <w:basedOn w:val="Fontepargpadro"/>
    <w:rsid w:val="00596FB8"/>
  </w:style>
  <w:style w:type="character" w:customStyle="1" w:styleId="ls2">
    <w:name w:val="ls2"/>
    <w:basedOn w:val="Fontepargpadro"/>
    <w:rsid w:val="00596FB8"/>
  </w:style>
  <w:style w:type="character" w:customStyle="1" w:styleId="ls0">
    <w:name w:val="ls0"/>
    <w:basedOn w:val="Fontepargpadro"/>
    <w:rsid w:val="00596FB8"/>
  </w:style>
  <w:style w:type="character" w:customStyle="1" w:styleId="9">
    <w:name w:val="_9"/>
    <w:basedOn w:val="Fontepargpadro"/>
    <w:rsid w:val="00596FB8"/>
  </w:style>
  <w:style w:type="character" w:customStyle="1" w:styleId="a">
    <w:name w:val="_a"/>
    <w:basedOn w:val="Fontepargpadro"/>
    <w:rsid w:val="00596FB8"/>
  </w:style>
  <w:style w:type="character" w:customStyle="1" w:styleId="ls10">
    <w:name w:val="ls10"/>
    <w:basedOn w:val="Fontepargpadro"/>
    <w:rsid w:val="00596FB8"/>
  </w:style>
  <w:style w:type="character" w:customStyle="1" w:styleId="ff7">
    <w:name w:val="ff7"/>
    <w:basedOn w:val="Fontepargpadro"/>
    <w:rsid w:val="00596FB8"/>
  </w:style>
  <w:style w:type="character" w:customStyle="1" w:styleId="share-label">
    <w:name w:val="share-label"/>
    <w:basedOn w:val="Fontepargpadro"/>
    <w:rsid w:val="00596FB8"/>
  </w:style>
  <w:style w:type="character" w:styleId="Hyperlink">
    <w:name w:val="Hyperlink"/>
    <w:basedOn w:val="Fontepargpadro"/>
    <w:uiPriority w:val="99"/>
    <w:semiHidden/>
    <w:unhideWhenUsed/>
    <w:rsid w:val="00596FB8"/>
    <w:rPr>
      <w:color w:val="0000FF"/>
      <w:u w:val="single"/>
    </w:rPr>
  </w:style>
  <w:style w:type="character" w:customStyle="1" w:styleId="page-count">
    <w:name w:val="page-count"/>
    <w:basedOn w:val="Fontepargpadro"/>
    <w:rsid w:val="00596FB8"/>
  </w:style>
  <w:style w:type="paragraph" w:styleId="PargrafodaLista">
    <w:name w:val="List Paragraph"/>
    <w:basedOn w:val="Normal"/>
    <w:uiPriority w:val="34"/>
    <w:qFormat/>
    <w:rsid w:val="00AA50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B1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B50"/>
  </w:style>
  <w:style w:type="paragraph" w:styleId="Rodap">
    <w:name w:val="footer"/>
    <w:basedOn w:val="Normal"/>
    <w:link w:val="RodapChar"/>
    <w:uiPriority w:val="99"/>
    <w:unhideWhenUsed/>
    <w:rsid w:val="007B1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B50"/>
  </w:style>
  <w:style w:type="paragraph" w:styleId="Textodebalo">
    <w:name w:val="Balloon Text"/>
    <w:basedOn w:val="Normal"/>
    <w:link w:val="TextodebaloChar"/>
    <w:uiPriority w:val="99"/>
    <w:semiHidden/>
    <w:unhideWhenUsed/>
    <w:rsid w:val="007B1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1B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1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07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4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4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5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2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95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1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9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4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9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73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85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62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8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8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8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2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0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2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3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2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6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46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9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6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1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2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6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0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5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5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4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8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68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44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4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9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6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1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8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55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05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36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4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8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8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2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02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0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91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32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1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7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6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3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5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5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43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76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6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92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0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4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35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28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45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24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75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88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5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23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85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21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72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8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5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78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7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73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22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74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52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9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8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9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97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13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1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34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73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73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5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66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0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4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68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21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2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34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61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23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48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27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26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26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69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01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9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12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29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55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8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75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3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7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5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05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73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52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12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4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36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7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38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8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2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2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3" w:color="D1D2D3"/>
                            <w:left w:val="none" w:sz="0" w:space="23" w:color="auto"/>
                            <w:bottom w:val="none" w:sz="0" w:space="23" w:color="auto"/>
                            <w:right w:val="none" w:sz="0" w:space="23" w:color="auto"/>
                          </w:divBdr>
                          <w:divsChild>
                            <w:div w:id="19681233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3780753">
                          <w:marLeft w:val="450"/>
                          <w:marRight w:val="450"/>
                          <w:marTop w:val="0"/>
                          <w:marBottom w:val="0"/>
                          <w:divBdr>
                            <w:top w:val="single" w:sz="6" w:space="15" w:color="D1D2D3"/>
                            <w:left w:val="none" w:sz="0" w:space="0" w:color="auto"/>
                            <w:bottom w:val="none" w:sz="0" w:space="23" w:color="auto"/>
                            <w:right w:val="none" w:sz="0" w:space="0" w:color="auto"/>
                          </w:divBdr>
                          <w:divsChild>
                            <w:div w:id="2965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39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9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62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761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1D2D3"/>
                        <w:left w:val="none" w:sz="0" w:space="23" w:color="auto"/>
                        <w:bottom w:val="none" w:sz="0" w:space="23" w:color="auto"/>
                        <w:right w:val="none" w:sz="0" w:space="23" w:color="auto"/>
                      </w:divBdr>
                      <w:divsChild>
                        <w:div w:id="100355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8109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9525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4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16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24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29541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38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2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27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52114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42948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4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62106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15908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9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48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32796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82831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0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2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64198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98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00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97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2418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981304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2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2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3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55660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6613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91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89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14996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43324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26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49391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234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0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77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7968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112957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93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95673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2957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8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99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70399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536501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5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36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0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97681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72307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04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89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49832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40949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23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27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61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02070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88751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677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4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40403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56135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3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30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67747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489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0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49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86270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89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9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16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33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00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44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21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68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80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80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6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4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2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61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79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6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9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7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9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7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9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13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09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07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0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09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8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3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02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5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0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1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2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0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00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0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46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3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0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9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6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95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7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3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86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3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1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9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2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0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3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6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7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81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7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Office16\1033\QuickStyles\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word2013</Template>
  <TotalTime>1950</TotalTime>
  <Pages>10</Pages>
  <Words>3147</Words>
  <Characters>17000</Characters>
  <Application>Microsoft Office Word</Application>
  <DocSecurity>0</DocSecurity>
  <Lines>141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Felipe</cp:lastModifiedBy>
  <cp:revision>6</cp:revision>
  <cp:lastPrinted>2019-09-25T18:08:00Z</cp:lastPrinted>
  <dcterms:created xsi:type="dcterms:W3CDTF">2019-09-19T23:29:00Z</dcterms:created>
  <dcterms:modified xsi:type="dcterms:W3CDTF">2019-09-27T20:52:00Z</dcterms:modified>
</cp:coreProperties>
</file>